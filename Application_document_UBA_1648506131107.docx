
<file path=[Content_Types].xml><?xml version="1.0" encoding="utf-8"?>
<Types xmlns="http://schemas.openxmlformats.org/package/2006/content-types">
  <Default Extension="gif" ContentType="image/gif"/>
  <Default Extension="html" ContentType="text/html"/>
  <Default Extension="rels" ContentType="application/vnd.openxmlformats-package.relationships+xml"/>
  <Default Extension="xml" ContentType="application/xml"/>
  <Override ContentType="text/html" PartName="/chunk.html"/>
  <Override ContentType="text/html" PartName="/chunk10.html"/>
  <Override ContentType="text/html" PartName="/chunk11.html"/>
  <Override ContentType="text/html" PartName="/chunk12.html"/>
  <Override ContentType="text/html" PartName="/chunk13.html"/>
  <Override ContentType="text/html" PartName="/chunk14.html"/>
  <Override ContentType="text/html" PartName="/chunk15.html"/>
  <Override ContentType="text/html" PartName="/chunk16.html"/>
  <Override ContentType="text/html" PartName="/chunk17.html"/>
  <Override ContentType="text/html" PartName="/chunk18.html"/>
  <Override ContentType="text/html" PartName="/chunk19.html"/>
  <Override ContentType="text/html" PartName="/chunk2.html"/>
  <Override ContentType="text/html" PartName="/chunk20.html"/>
  <Override ContentType="text/html" PartName="/chunk21.html"/>
  <Override ContentType="text/html" PartName="/chunk22.html"/>
  <Override ContentType="text/html" PartName="/chunk23.html"/>
  <Override ContentType="text/html" PartName="/chunk24.html"/>
  <Override ContentType="text/html" PartName="/chunk25.html"/>
  <Override ContentType="text/html" PartName="/chunk26.html"/>
  <Override ContentType="text/html" PartName="/chunk27.html"/>
  <Override ContentType="text/html" PartName="/chunk28.html"/>
  <Override ContentType="text/html" PartName="/chunk29.html"/>
  <Override ContentType="text/html" PartName="/chunk3.html"/>
  <Override ContentType="text/html" PartName="/chunk30.html"/>
  <Override ContentType="text/html" PartName="/chunk31.html"/>
  <Override ContentType="text/html" PartName="/chunk32.html"/>
  <Override ContentType="text/html" PartName="/chunk33.html"/>
  <Override ContentType="text/html" PartName="/chunk34.html"/>
  <Override ContentType="text/html" PartName="/chunk35.html"/>
  <Override ContentType="text/html" PartName="/chunk36.html"/>
  <Override ContentType="text/html" PartName="/chunk37.html"/>
  <Override ContentType="text/html" PartName="/chunk38.html"/>
  <Override ContentType="text/html" PartName="/chunk39.html"/>
  <Override ContentType="text/html" PartName="/chunk4.html"/>
  <Override ContentType="text/html" PartName="/chunk40.html"/>
  <Override ContentType="text/html" PartName="/chunk41.html"/>
  <Override ContentType="text/html" PartName="/chunk42.html"/>
  <Override ContentType="text/html" PartName="/chunk43.html"/>
  <Override ContentType="text/html" PartName="/chunk44.html"/>
  <Override ContentType="text/html" PartName="/chunk45.html"/>
  <Override ContentType="text/html" PartName="/chunk46.html"/>
  <Override ContentType="text/html" PartName="/chunk47.html"/>
  <Override ContentType="text/html" PartName="/chunk48.html"/>
  <Override ContentType="text/html" PartName="/chunk49.html"/>
  <Override ContentType="text/html" PartName="/chunk5.html"/>
  <Override ContentType="text/html" PartName="/chunk50.html"/>
  <Override ContentType="text/html" PartName="/chunk51.html"/>
  <Override ContentType="text/html" PartName="/chunk52.html"/>
  <Override ContentType="text/html" PartName="/chunk53.html"/>
  <Override ContentType="text/html" PartName="/chunk54.html"/>
  <Override ContentType="text/html" PartName="/chunk6.html"/>
  <Override ContentType="text/html" PartName="/chunk7.html"/>
  <Override ContentType="text/html" PartName="/chunk8.html"/>
  <Override ContentType="text/html" PartName="/chunk9.ht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image/png" PartName="/word/media/document_image_rId26.png"/>
  <Override ContentType="image/png" PartName="/word/media/document_image_rId28.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16cid wp14">
  <w:body>
    <!-- Modified by docx4j 8.3.1 (Apache licensed) using REFERENCE JAXB in Oracle Java 1.8.0_121 on Windows NT (unknown) -->
    <w:p w14:paraId="4E19197E" w14:textId="77777777">
      <w:pPr>
        <w:pStyle w:val="Heading4"/>
        <w:numPr>
          <w:ilvl w:val="0"/>
          <w:numId w:val="0"/>
        </w:numPr>
        <w:ind w:left="864" w:hanging="864"/>
      </w:pPr>
    </w:p>
    <w:p w14:paraId="33F3D376" w14:textId="77777777">
      <w:pPr>
        <w:jc w:val="right"/>
      </w:pPr>
    </w:p>
    <w:p w14:paraId="2C0423CB" w14:textId="77777777">
      <w:pPr>
        <w:jc w:val="right"/>
      </w:pPr>
    </w:p>
    <w:p w14:paraId="35DDF8FD" w14:textId="77777777">
      <w:pPr>
        <w:jc w:val="right"/>
        <w:rPr>
          <w:b/>
          <w:sz w:val="16"/>
          <w:szCs w:val="16"/>
        </w:rPr>
      </w:pPr>
    </w:p>
    <w:p w14:paraId="1FA5DE60" w14:textId="77777777">
      <w:pPr>
        <w:jc w:val="right"/>
      </w:pPr>
    </w:p>
    <w:p w14:paraId="3950C1E5" w14:textId="77777777">
      <w:pPr>
        <w:jc w:val="right"/>
      </w:pPr>
    </w:p>
    <w:p w14:paraId="6A2B50CB" w14:textId="77777777">
      <w:pPr>
        <w:jc w:val="right"/>
      </w:pPr>
    </w:p>
    <w:p w14:paraId="1AC77D73" w14:textId="77777777">
      <w:pPr>
        <w:jc w:val="right"/>
      </w:pPr>
    </w:p>
    <w:p w14:paraId="7224685C" w14:textId="77777777">
      <w:pPr>
        <w:jc w:val="right"/>
      </w:pPr>
    </w:p>
    <w:p w14:paraId="79C48B7A" w14:textId="77777777">
      <w:pPr>
        <w:jc w:val="right"/>
      </w:pPr>
    </w:p>
    <w:altChunk r:id="rId14"/>
    <w:p w14:paraId="0482F86A" w14:textId="77777777">
      <w:pPr>
        <w:pStyle w:val="NormalWeb"/>
        <w:jc w:val="right"/>
      </w:pPr>
    </w:p>
    <w:p w14:paraId="2F80ACDC" w14:textId="77777777">
      <w:pPr>
        <w:pStyle w:val="NormalWeb"/>
        <w:jc w:val="right"/>
      </w:pPr>
    </w:p>
    <w:p w14:paraId="76745028" w14:textId="77777777">
      <w:pPr>
        <w:pStyle w:val="NormalWeb"/>
        <w:jc w:val="right"/>
      </w:pPr>
    </w:p>
    <w:p w14:paraId="6733FF5F" w14:textId="77777777">
      <w:pPr>
        <w:pStyle w:val="NormalWeb"/>
        <w:jc w:val="right"/>
      </w:pPr>
    </w:p>
    <w:p w14:paraId="50D8CEA1" w14:textId="77777777">
      <w:pPr>
        <w:pStyle w:val="NormalWeb"/>
        <w:jc w:val="right"/>
      </w:pPr>
    </w:p>
    <w:p w14:paraId="287BDEA4" w14:textId="77777777">
      <w:pPr>
        <w:pStyle w:val="NormalWeb"/>
        <w:jc w:val="right"/>
      </w:pPr>
    </w:p>
    <w:p w14:paraId="3318FF7D" w14:textId="77777777">
      <w:pPr>
        <w:pStyle w:val="NormalWeb"/>
        <w:jc w:val="right"/>
      </w:pPr>
    </w:p>
    <w:p w14:paraId="610E23F1" w14:textId="77777777">
      <w:pPr>
        <w:pStyle w:val="NormalWeb"/>
        <w:jc w:val="right"/>
      </w:pPr>
    </w:p>
    <w:altChunk r:id="rId15"/>
    <w:p w14:paraId="04BBDEC2" w14:textId="77777777">
      <w:pPr>
        <w:jc w:val="center"/>
        <w:rPr>
          <w:rFonts w:ascii="Arial" w:hAnsi="Arial" w:cs="Arial"/>
        </w:rPr>
      </w:pPr>
    </w:p>
    <w:p w14:paraId="365D6E0D" w14:textId="77777777">
      <w:pPr>
        <w:jc w:val="center"/>
        <w:rPr>
          <w:rFonts w:ascii="Arial" w:hAnsi="Arial" w:cs="Arial"/>
        </w:rPr>
      </w:pPr>
    </w:p>
    <w:p w14:paraId="3953BDB1" w14:textId="77777777">
      <w:pPr>
        <w:jc w:val="center"/>
        <w:rPr>
          <w:rFonts w:ascii="Arial" w:hAnsi="Arial" w:cs="Arial"/>
        </w:rPr>
      </w:pPr>
    </w:p>
    <w:p w14:paraId="5CA10864" w14:textId="77777777">
      <w:pPr>
        <w:jc w:val="center"/>
        <w:rPr>
          <w:rFonts w:ascii="Arial" w:hAnsi="Arial" w:cs="Arial"/>
        </w:rPr>
      </w:pPr>
    </w:p>
    <w:p w14:paraId="28CBBD0C" w14:textId="77777777">
      <w:pPr>
        <w:jc w:val="center"/>
        <w:rPr>
          <w:rFonts w:ascii="Arial" w:hAnsi="Arial" w:cs="Arial"/>
        </w:rPr>
      </w:pPr>
    </w:p>
    <w:p w14:paraId="2B202B3C" w14:textId="77777777">
      <w:pPr>
        <w:jc w:val="center"/>
        <w:rPr>
          <w:rFonts w:ascii="Arial" w:hAnsi="Arial" w:cs="Arial"/>
        </w:rPr>
      </w:pPr>
    </w:p>
    <w:p w14:paraId="0C276747" w14:textId="77777777">
      <w:pPr>
        <w:jc w:val="center"/>
        <w:rPr>
          <w:rFonts w:ascii="Arial" w:hAnsi="Arial" w:cs="Arial"/>
        </w:rPr>
      </w:pPr>
    </w:p>
    <w:p w14:paraId="5EB1D766" w14:textId="77777777">
      <w:pPr>
        <w:jc w:val="center"/>
        <w:rPr>
          <w:rFonts w:ascii="Arial" w:hAnsi="Arial" w:cs="Arial"/>
        </w:rPr>
      </w:pPr>
    </w:p>
    <w:p w14:paraId="67A13E44" w14:textId="77777777">
      <w:pPr>
        <w:jc w:val="center"/>
        <w:rPr>
          <w:rFonts w:ascii="Arial" w:hAnsi="Arial" w:cs="Arial"/>
        </w:rPr>
      </w:pPr>
    </w:p>
    <w:p w14:paraId="2FDEAB38" w14:textId="77777777">
      <w:pPr>
        <w:jc w:val="center"/>
        <w:rPr>
          <w:b/>
        </w:rPr>
      </w:pPr>
      <w:r>
        <w:rPr>
          <w:rFonts w:ascii="Arial" w:hAnsi="Arial" w:cs="Arial"/>
          <w:b/>
        </w:rPr>
        <w:fldChar w:fldCharType="begin"/>
        <w:instrText>symbol 211 \f "Symbol"</w:instrText>
        <w:fldChar w:fldCharType="end"/>
        <w:t xml:space="preserve"> </w:t>
        <w:fldChar w:fldCharType="begin"/>
        <w:instrText xml:space="preserve"> DATE  \@ "yyyy"  \* MERGEFORMAT </w:instrText>
        <w:fldChar w:fldCharType="separate"/>
      </w:r>
      <w:r>
        <w:rPr>
          <w:rFonts w:ascii="Arial" w:hAnsi="Arial" w:cs="Arial"/>
          <w:b/>
          <w:noProof/>
        </w:rPr>
        <w:t>2019</w:t>
      </w:r>
      <w:r>
        <w:rPr>
          <w:rFonts w:ascii="Arial" w:hAnsi="Arial" w:cs="Arial"/>
          <w:b/>
        </w:rPr>
        <w:fldChar w:fldCharType="end"/>
      </w:r>
      <w:r>
        <w:rPr>
          <w:rFonts w:ascii="Arial" w:hAnsi="Arial" w:cs="Arial"/>
        </w:rPr>
        <w:br/>
      </w:r>
      <w:r>
        <w:rPr>
          <w:b/>
        </w:rPr>
        <w:t>Pegasystems Inc., Cambridge, MA</w:t>
      </w:r>
    </w:p>
    <w:p w14:paraId="0C5B4822" w14:textId="77777777">
      <w:pPr>
        <w:jc w:val="center"/>
      </w:pPr>
      <w:r>
        <w:t>All rights reserved.</w:t>
      </w:r>
    </w:p>
    <w:p w14:paraId="24EAEA17" w14:textId="77777777">
      <w:pPr>
        <w:jc w:val="center"/>
      </w:pPr>
    </w:p>
    <w:p w14:paraId="63232E7F" w14:textId="77777777">
      <w:pPr>
        <w:rPr>
          <w:b/>
        </w:rPr>
      </w:pPr>
      <w:r>
        <w:rPr>
          <w:b/>
        </w:rPr>
        <w:t>Trademarks</w:t>
      </w:r>
    </w:p>
    <w:p w14:paraId="57BBBC8A" w14:textId="77777777">
      <w:pPr>
        <w:rPr>
          <w:b/>
        </w:rPr>
      </w:pPr>
    </w:p>
    <w:p w14:paraId="583CE461" w14:textId="77777777">
      <w:r>
        <w:t>For Pegasystems Inc. trademarks and registered trademarks, all rights reserved. All other trademarks or service marks are property of their respective holders.</w:t>
      </w:r>
    </w:p>
    <w:p w14:paraId="33124CCF" w14:textId="77777777"/>
    <w:p w14:paraId="6019666E" w14:textId="77777777">
      <w:r>
        <w:t>For information about the third-party software that is delivered with the product, refer to the third-party license file on your installation media that is specific to your release.</w:t>
      </w:r>
    </w:p>
    <w:p w14:paraId="497B83DE" w14:textId="77777777"/>
    <w:p w14:paraId="227EC9CC" w14:textId="77777777">
      <w:pPr>
        <w:rPr>
          <w:b/>
        </w:rPr>
      </w:pPr>
      <w:r>
        <w:rPr>
          <w:b/>
        </w:rPr>
        <w:t>Notices</w:t>
      </w:r>
    </w:p>
    <w:p w14:paraId="75104B08" w14:textId="77777777">
      <w:pPr>
        <w:rPr>
          <w:b/>
        </w:rPr>
      </w:pPr>
    </w:p>
    <w:p w14:paraId="0D1B6D64" w14:textId="77777777">
      <w:r>
        <w:lastRenderedPageBreak/>
        <w:t>This publication describes and/or represents products and services of Pegasystems Inc. It may contain trade secrets and proprietary information that are protected by various federal, state, and international laws, and distributed under licenses restricting their use, copying, modification, distribution, or transmittal in any form without prior written authorization of Pegasystems Inc.</w:t>
      </w:r>
    </w:p>
    <w:p w14:paraId="704055FD" w14:textId="77777777"/>
    <w:p w14:paraId="6F2FC1BE" w14:textId="77777777">
      <w:r>
        <w:t>This publication is current as of the date of publication only. Changes to the publication may be made from time to time at the discretion of Pegasystems Inc. This publication remains the property of Pegasystems Inc. and must be returned to it upon request. This publication does not imply any commitment to offer or deliver the products or services described herein.</w:t>
      </w:r>
    </w:p>
    <w:p w14:paraId="16289987" w14:textId="77777777"/>
    <w:p w14:paraId="2E967B21" w14:textId="77777777">
      <w:r>
        <w:t>This publication may include references to Pegasystems Inc. product features that have not been licensed by you or your company. If you have questions about whether a particular capability is included in your installation, please consult your Pegasystems Inc. services consultant.</w:t>
      </w:r>
    </w:p>
    <w:p w14:paraId="5DFE6579" w14:textId="77777777"/>
    <w:p w14:paraId="0387AD8D" w14:textId="77777777">
      <w:r>
        <w:t>Although Pegasystems Inc. strives for accuracy in its publications, any publication may contain inaccuracies or typographical errors, as well as technical inaccuracies. Pegasystems Inc. shall not be liable for technical or editorial errors or omissions contained herein. Pegasystems Inc. may make improvements and/or changes to the publication at any time without notice.</w:t>
      </w:r>
    </w:p>
    <w:p w14:paraId="07199E7E" w14:textId="77777777"/>
    <w:p w14:paraId="7CE1F7F3" w14:textId="77777777">
      <w:r>
        <w:t xml:space="preserve">Any references in this publication to non-Pegasystems websites are provided for convenience only and do not serve as an endorsement of these websites. The materials at these websites are not part of the material for Pegasystems products, and use of those websites is at your own risk.</w:t>
      </w:r>
    </w:p>
    <w:p w14:paraId="03F21D9E" w14:textId="77777777"/>
    <w:p w14:paraId="7A66DF15" w14:textId="77777777">
      <w:r>
        <w:t>Information concerning non-Pegasystems products was obtained from the suppliers of those products, their publications, or other publicly available sources. Address questions about non-Pegasystems products to the suppliers of those products.</w:t>
      </w:r>
    </w:p>
    <w:p w14:paraId="57891AAB" w14:textId="77777777"/>
    <w:p w14:paraId="41D0FDA5" w14:textId="77777777">
      <w:r>
        <w:t>This publication may contain examples used in daily business operations that include the names of people, companies, products, and other third-party publications. Such examples are fictitious and any similarity to the names or other data used by an actual business enterprise or individual is coincidental.</w:t>
      </w:r>
    </w:p>
    <w:p w14:paraId="099F6F86" w14:textId="77777777"/>
    <w:p w14:paraId="44860D38" w14:textId="77777777">
      <w:r>
        <w:t>This document is the property of:</w:t>
      </w:r>
    </w:p>
    <w:p w14:paraId="65B5F741" w14:textId="77777777"/>
    <w:p w14:paraId="10DB779F" w14:textId="77777777">
      <w:r>
        <w:t>Pegasystems Inc.</w:t>
      </w:r>
    </w:p>
    <w:p w14:paraId="4E88BDAB" w14:textId="77777777">
      <w:r>
        <w:t>One Rogers Street</w:t>
      </w:r>
    </w:p>
    <w:p w14:paraId="6EE117B8" w14:textId="77777777">
      <w:r>
        <w:t>Cambridge, MA  02142-1209</w:t>
      </w:r>
    </w:p>
    <w:p w14:paraId="4C57DC70" w14:textId="77777777">
      <w:r>
        <w:t>USA</w:t>
      </w:r>
    </w:p>
    <w:p w14:paraId="61B0926C" w14:textId="77777777">
      <w:r>
        <w:t>Phone: (617) 374-9600</w:t>
      </w:r>
    </w:p>
    <w:p w14:paraId="4DEE1BFD" w14:textId="77777777">
      <w:r>
        <w:t>Fax: (617) 374-9620</w:t>
      </w:r>
    </w:p>
    <w:p w14:paraId="42B4A22F" w14:textId="77777777">
      <w:hyperlink w:history="true" r:id="rId8">
        <w:r>
          <w:rPr>
            <w:rStyle w:val="Hyperlink"/>
          </w:rPr>
          <w:t>www.pega.com</w:t>
        </w:r>
      </w:hyperlink>
    </w:p>
    <w:p w14:paraId="26BEC6C8" w14:textId="77777777">
      <w:pPr>
        <w:rPr>
          <w:rFonts w:ascii="NewCenturySchlbk" w:hAnsi="NewCenturySchlbk"/>
          <w:b/>
          <w:bCs/>
          <w:szCs w:val="20"/>
        </w:rPr>
      </w:pPr>
    </w:p>
    <w:p w14:paraId="7FDCBB19" w14:textId="77777777">
      <w:pPr>
        <w:rPr>
          <w:szCs w:val="20"/>
        </w:rPr>
      </w:pPr>
      <w:r>
        <w:rPr>
          <w:szCs w:val="20"/>
        </w:rPr>
        <w:t>Document Name:  Application Document</w:t>
      </w:r>
    </w:p>
    <w:p w14:paraId="5202A31F" w14:textId="77777777">
      <w:r>
        <w:t xml:space="preserve">Template: Application Document 07-03-01</w:t>
      </w:r>
    </w:p>
    <w:p w14:paraId="4A38AB9C" w14:textId="77777777">
      <w:r>
        <w:t xml:space="preserve">Updated: August 4</w:t>
      </w:r>
      <w:r>
        <w:rPr>
          <w:vertAlign w:val="superscript"/>
        </w:rPr>
        <w:t>th</w:t>
      </w:r>
      <w:r>
        <w:t>, 2017</w:t>
      </w:r>
    </w:p>
    <w:p w14:paraId="7B1C6738" w14:textId="77777777">
      <w:pPr>
        <w:rPr>
          <w:rFonts w:ascii="Arial" w:hAnsi="Arial" w:cs="Arial"/>
          <w:szCs w:val="20"/>
        </w:rPr>
      </w:pPr>
    </w:p>
    <w:p w14:paraId="0BB0D099" w14:textId="77777777">
      <w:pPr>
        <w:rPr>
          <w:rFonts w:ascii="Cambria" w:hAnsi="Cambria"/>
          <w:b/>
          <w:bCs/>
          <w:sz w:val="28"/>
          <w:szCs w:val="28"/>
        </w:rPr>
      </w:pPr>
      <w:r>
        <w:br w:type="page"/>
      </w:r>
    </w:p>
    <w:altChunk r:id="rId16"/>
    <w:p>
      <w:r>
        <w:fldChar w:fldCharType="begin" w:dirty="true"/>
      </w:r>
      <w:r>
        <w:instrText xml:space="preserve">TOC \o "1-3" \h \z \u</w:instrText>
      </w:r>
      <w:r>
        <w:fldChar w:fldCharType="end"/>
      </w:r>
    </w:p>
    <w:br w:type="page"/>
    <w:altChunk r:id="rId17"/>
    <w:altChunk r:id="rId18"/>
    <w:altChunk r:id="rId19"/>
    <w:altChunk r:id="rId20"/>
    <w:altChunk r:id="rId21"/>
    <w:altChunk r:id="rId22"/>
    <w:altChunk r:id="rId23"/>
    <w:altChunk r:id="rId24"/>
    <w:altChunk r:id="rId25"/>
    <w:p>
      <w:r>
        <w:drawing>
          <wp:inline distT="0" distB="0" distL="0" distR="0">
            <wp:extent cx="5943600" cy="399197"/>
            <wp:effectExtent l="0" t="0" r="0" b="0"/>
            <wp:docPr id="1" name="" descr=""/>
            <wp:cNvGraphicFramePr>
              <a:graphicFrameLocks noChangeAspect="true"/>
            </wp:cNvGraphicFramePr>
            <a:graphic>
              <a:graphicData uri="http://schemas.openxmlformats.org/drawingml/2006/picture">
                <pic:pic>
                  <pic:nvPicPr>
                    <pic:cNvPr id="2" name=""/>
                    <pic:cNvPicPr/>
                  </pic:nvPicPr>
                  <pic:blipFill>
                    <a:blip r:embed="rId26"/>
                    <a:stretch>
                      <a:fillRect/>
                    </a:stretch>
                  </pic:blipFill>
                  <pic:spPr>
                    <a:xfrm>
                      <a:off x="0" y="0"/>
                      <a:ext cx="5943600" cy="399197"/>
                    </a:xfrm>
                    <a:prstGeom prst="rect">
                      <a:avLst/>
                    </a:prstGeom>
                  </pic:spPr>
                </pic:pic>
              </a:graphicData>
            </a:graphic>
          </wp:inline>
        </w:drawing>
      </w:r>
    </w:p>
    <w:altChunk r:id="rId27"/>
    <w:p>
      <w:r>
        <w:drawing>
          <wp:inline distT="0" distB="0" distL="0" distR="0">
            <wp:extent cx="5943600" cy="2491964"/>
            <wp:effectExtent l="0" t="0" r="0" b="0"/>
            <wp:docPr id="1" name="" descr=""/>
            <wp:cNvGraphicFramePr>
              <a:graphicFrameLocks noChangeAspect="true"/>
            </wp:cNvGraphicFramePr>
            <a:graphic>
              <a:graphicData uri="http://schemas.openxmlformats.org/drawingml/2006/picture">
                <pic:pic>
                  <pic:nvPicPr>
                    <pic:cNvPr id="2" name=""/>
                    <pic:cNvPicPr/>
                  </pic:nvPicPr>
                  <pic:blipFill>
                    <a:blip r:embed="rId28"/>
                    <a:stretch>
                      <a:fillRect/>
                    </a:stretch>
                  </pic:blipFill>
                  <pic:spPr>
                    <a:xfrm>
                      <a:off x="0" y="0"/>
                      <a:ext cx="5943600" cy="2491964"/>
                    </a:xfrm>
                    <a:prstGeom prst="rect">
                      <a:avLst/>
                    </a:prstGeom>
                  </pic:spPr>
                </pic:pic>
              </a:graphicData>
            </a:graphic>
          </wp:inline>
        </w:drawing>
      </w:r>
    </w:p>
    <w:altChunk r:id="rId29"/>
    <w:altChunk r:id="rId30"/>
    <w:altChunk r:id="rId31"/>
    <w:altChunk r:id="rId32"/>
    <w:altChunk r:id="rId33"/>
    <w:altChunk r:id="rId34"/>
    <w:altChunk r:id="rId35"/>
    <w:altChunk r:id="rId36"/>
    <w:altChunk r:id="rId37"/>
    <w:altChunk r:id="rId38"/>
    <w:altChunk r:id="rId39"/>
    <w:altChunk r:id="rId40"/>
    <w:altChunk r:id="rId41"/>
    <w:altChunk r:id="rId42"/>
    <w:altChunk r:id="rId43"/>
    <w:altChunk r:id="rId44"/>
    <w:altChunk r:id="rId45"/>
    <w:altChunk r:id="rId46"/>
    <w:altChunk r:id="rId47"/>
    <w:altChunk r:id="rId48"/>
    <w:altChunk r:id="rId49"/>
    <w:altChunk r:id="rId50"/>
    <w:altChunk r:id="rId51"/>
    <w:altChunk r:id="rId52"/>
    <w:altChunk r:id="rId53"/>
    <w:altChunk r:id="rId54"/>
    <w:altChunk r:id="rId55"/>
    <w:altChunk r:id="rId56"/>
    <w:altChunk r:id="rId57"/>
    <w:altChunk r:id="rId58"/>
    <w:altChunk r:id="rId59"/>
    <w:altChunk r:id="rId60"/>
    <w:altChunk r:id="rId61"/>
    <w:altChunk r:id="rId62"/>
    <w:altChunk r:id="rId63"/>
    <w:altChunk r:id="rId64"/>
    <w:altChunk r:id="rId65"/>
    <w:altChunk r:id="rId66"/>
    <w:altChunk r:id="rId67"/>
    <w:altChunk r:id="rId68"/>
    <w:altChunk r:id="rId69"/>
    <w:sectPr w:rsidR="00937528" w:rsidSect="00937528">
      <w:headerReference w:type="default" r:id="rId9"/>
      <w:footerReference w:type="default" r:id="rId10"/>
      <w:footerReference w:type="first" r:id="rId11"/>
      <w:pgSz w:w="12240" w:h="15840"/>
      <w:pgMar w:top="1800" w:right="1440" w:bottom="1440" w:left="1440" w:header="18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6A0AD" w14:textId="77777777" w:rsidR="007D4A82" w:rsidRDefault="007D4A82" w:rsidP="00C71E76">
      <w:r>
        <w:separator/>
      </w:r>
    </w:p>
    <w:p w14:paraId="0D1F09FB" w14:textId="77777777" w:rsidR="007D4A82" w:rsidRDefault="007D4A82"/>
  </w:endnote>
  <w:endnote w:type="continuationSeparator" w:id="0">
    <w:p w14:paraId="64446F90" w14:textId="77777777" w:rsidR="007D4A82" w:rsidRDefault="007D4A82" w:rsidP="00C71E76">
      <w:r>
        <w:continuationSeparator/>
      </w:r>
    </w:p>
    <w:p w14:paraId="3078CC8B" w14:textId="77777777" w:rsidR="007D4A82" w:rsidRDefault="007D4A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OpenSans-Bold">
    <w:altName w:val="Calibri"/>
    <w:panose1 w:val="020B08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C124E" w14:textId="77777777" w:rsidR="00107C7E" w:rsidRDefault="00107C7E" w:rsidP="00C0510F">
    <w:pPr>
      <w:pStyle w:val="Footer"/>
      <w:pBdr>
        <w:top w:val="single" w:sz="4" w:space="1" w:color="D9D9D9"/>
      </w:pBdr>
      <w:jc w:val="right"/>
    </w:pPr>
    <w:r>
      <w:fldChar w:fldCharType="begin"/>
    </w:r>
    <w:r>
      <w:instrText xml:space="preserve"> PAGE   \* MERGEFORMAT </w:instrText>
    </w:r>
    <w:r>
      <w:fldChar w:fldCharType="separate"/>
    </w:r>
    <w:r w:rsidR="00A76550">
      <w:rPr>
        <w:noProof/>
      </w:rPr>
      <w:t>1</w:t>
    </w:r>
    <w:r>
      <w:rPr>
        <w:noProof/>
      </w:rPr>
      <w:fldChar w:fldCharType="end"/>
    </w:r>
    <w:r>
      <w:t xml:space="preserve"> | </w:t>
    </w:r>
    <w:r w:rsidRPr="00C0510F">
      <w:rPr>
        <w:color w:val="808080"/>
        <w:spacing w:val="60"/>
      </w:rPr>
      <w:t>Page</w:t>
    </w:r>
  </w:p>
  <w:p w14:paraId="0A971740" w14:textId="77777777" w:rsidR="00107C7E" w:rsidRPr="00C0510F" w:rsidRDefault="00107C7E" w:rsidP="0044091F">
    <w:pPr>
      <w:jc w:val="center"/>
      <w:rPr>
        <w:color w:val="00457C"/>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292B9" w14:textId="77777777" w:rsidR="00C83F65" w:rsidRDefault="00C83F65" w:rsidP="0044091F">
    <w:pPr>
      <w:jc w:val="center"/>
    </w:pPr>
    <w:r>
      <w:rPr>
        <w:i/>
      </w:rPr>
      <w:t xml:space="preserve">The contents of this proposal are </w:t>
    </w:r>
    <w:r>
      <w:t xml:space="preserve">Proprietary and Confidential </w:t>
    </w:r>
    <w:r>
      <w:rPr>
        <w:i/>
      </w:rPr>
      <w:t>to Pegasystems and Client.  We retain the right to change any aspect of this proposal without prior notice.</w:t>
    </w:r>
    <w:r>
      <w:t xml:space="preserve"> </w:t>
    </w:r>
  </w:p>
  <w:p w14:paraId="5733A0CB" w14:textId="77777777" w:rsidR="00C83F65" w:rsidRDefault="00C83F65" w:rsidP="0044091F">
    <w:pPr>
      <w:pStyle w:val="Footer"/>
      <w:jc w:val="right"/>
    </w:pPr>
    <w:r>
      <w:t xml:space="preserve">Page </w:t>
    </w:r>
    <w:r>
      <w:fldChar w:fldCharType="begin"/>
    </w:r>
    <w:r>
      <w:instrText xml:space="preserve"> PAGE </w:instrText>
    </w:r>
    <w:r>
      <w:fldChar w:fldCharType="separate"/>
    </w:r>
    <w:r>
      <w:rPr>
        <w:noProof/>
      </w:rPr>
      <w:t>1</w:t>
    </w:r>
    <w:r>
      <w:rPr>
        <w:noProof/>
      </w:rPr>
      <w:fldChar w:fldCharType="end"/>
    </w:r>
    <w:r>
      <w:t xml:space="preserve"> of </w:t>
    </w:r>
    <w:r w:rsidR="007D4A82">
      <w:fldChar w:fldCharType="begin"/>
    </w:r>
    <w:r w:rsidR="007D4A82">
      <w:instrText xml:space="preserve"> NUMPAGES </w:instrText>
    </w:r>
    <w:r w:rsidR="007D4A82">
      <w:fldChar w:fldCharType="separate"/>
    </w:r>
    <w:r w:rsidR="0052054C">
      <w:rPr>
        <w:noProof/>
      </w:rPr>
      <w:t>1</w:t>
    </w:r>
    <w:r w:rsidR="007D4A82">
      <w:rPr>
        <w:noProof/>
      </w:rPr>
      <w:fldChar w:fldCharType="end"/>
    </w:r>
  </w:p>
  <w:p w14:paraId="72AC6090" w14:textId="77777777" w:rsidR="00C83F65" w:rsidRDefault="00C83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301FE" w14:textId="77777777" w:rsidR="007D4A82" w:rsidRDefault="007D4A82" w:rsidP="00C71E76">
      <w:r>
        <w:separator/>
      </w:r>
    </w:p>
    <w:p w14:paraId="62902804" w14:textId="77777777" w:rsidR="007D4A82" w:rsidRDefault="007D4A82"/>
  </w:footnote>
  <w:footnote w:type="continuationSeparator" w:id="0">
    <w:p w14:paraId="191A2305" w14:textId="77777777" w:rsidR="007D4A82" w:rsidRDefault="007D4A82" w:rsidP="00C71E76">
      <w:r>
        <w:continuationSeparator/>
      </w:r>
    </w:p>
    <w:p w14:paraId="1ABE4305" w14:textId="77777777" w:rsidR="007D4A82" w:rsidRDefault="007D4A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5D19F" w14:textId="77777777" w:rsidR="00CE3236" w:rsidRDefault="00CE3236" w:rsidP="00CE3236">
    <w:pPr>
      <w:pStyle w:val="Header"/>
      <w:tabs>
        <w:tab w:val="clear" w:pos="9360"/>
      </w:tabs>
      <w:spacing w:line="276" w:lineRule="auto"/>
      <w:rPr>
        <w:rFonts w:asciiTheme="minorHAnsi" w:hAnsiTheme="minorHAnsi"/>
        <w:color w:val="00A6A7"/>
        <w:sz w:val="16"/>
        <w:szCs w:val="16"/>
      </w:rPr>
    </w:pPr>
  </w:p>
  <w:p w14:paraId="0A979B34" w14:textId="77777777" w:rsidR="00CE3236" w:rsidRPr="005624E2" w:rsidRDefault="00CE3236" w:rsidP="00CE3236">
    <w:pPr>
      <w:pStyle w:val="Header"/>
      <w:tabs>
        <w:tab w:val="clear" w:pos="9360"/>
      </w:tabs>
      <w:spacing w:line="276" w:lineRule="auto"/>
      <w:rPr>
        <w:rFonts w:asciiTheme="minorHAnsi" w:hAnsiTheme="minorHAnsi"/>
        <w:color w:val="00A6A7"/>
        <w:sz w:val="16"/>
        <w:szCs w:val="16"/>
      </w:rPr>
    </w:pPr>
    <w:r w:rsidRPr="005624E2">
      <w:rPr>
        <w:noProof/>
        <w:color w:val="00A6A7"/>
      </w:rPr>
      <w:drawing>
        <wp:inline distT="0" distB="0" distL="0" distR="0" wp14:anchorId="289449D1" wp14:editId="5BE0A454">
          <wp:extent cx="1307592" cy="301752"/>
          <wp:effectExtent l="0" t="0" r="698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ga_logo_email_183x42.gif"/>
                  <pic:cNvPicPr/>
                </pic:nvPicPr>
                <pic:blipFill>
                  <a:blip r:embed="rId1">
                    <a:extLst>
                      <a:ext uri="{28A0092B-C50C-407E-A947-70E740481C1C}">
                        <a14:useLocalDpi xmlns:a14="http://schemas.microsoft.com/office/drawing/2010/main" val="0"/>
                      </a:ext>
                    </a:extLst>
                  </a:blip>
                  <a:stretch>
                    <a:fillRect/>
                  </a:stretch>
                </pic:blipFill>
                <pic:spPr>
                  <a:xfrm>
                    <a:off x="0" y="0"/>
                    <a:ext cx="1307592" cy="301752"/>
                  </a:xfrm>
                  <a:prstGeom prst="rect">
                    <a:avLst/>
                  </a:prstGeom>
                </pic:spPr>
              </pic:pic>
            </a:graphicData>
          </a:graphic>
        </wp:inline>
      </w:drawing>
    </w:r>
  </w:p>
  <w:p w14:paraId="7529D694" w14:textId="77777777" w:rsidR="00961C43" w:rsidRPr="00CE3236" w:rsidRDefault="00CE3236" w:rsidP="00CE3236">
    <w:pPr>
      <w:pStyle w:val="Header"/>
      <w:tabs>
        <w:tab w:val="clear" w:pos="9360"/>
      </w:tabs>
      <w:spacing w:line="276" w:lineRule="auto"/>
      <w:rPr>
        <w:color w:val="00A6A7"/>
        <w:sz w:val="32"/>
        <w:szCs w:val="32"/>
      </w:rPr>
    </w:pPr>
    <w:r w:rsidRPr="00C72137">
      <w:rPr>
        <w:rFonts w:ascii="OpenSans-Bold" w:eastAsia="Calibri" w:hAnsi="OpenSans-Bold" w:cs="OpenSans-Bold"/>
        <w:bCs/>
        <w:color w:val="00A6A7"/>
        <w:sz w:val="32"/>
        <w:szCs w:val="32"/>
      </w:rPr>
      <w:t xml:space="preserve">Application </w:t>
    </w:r>
    <w:r>
      <w:rPr>
        <w:rFonts w:ascii="OpenSans-Bold" w:eastAsia="Calibri" w:hAnsi="OpenSans-Bold" w:cs="OpenSans-Bold"/>
        <w:bCs/>
        <w:color w:val="00A6A7"/>
        <w:sz w:val="32"/>
        <w:szCs w:val="32"/>
      </w:rPr>
      <w:t>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EAB"/>
    <w:multiLevelType w:val="multilevel"/>
    <w:tmpl w:val="3F60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3C0B5D"/>
    <w:multiLevelType w:val="multilevel"/>
    <w:tmpl w:val="5AFC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4437D1"/>
    <w:multiLevelType w:val="multilevel"/>
    <w:tmpl w:val="2786AB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4C291E"/>
    <w:multiLevelType w:val="multilevel"/>
    <w:tmpl w:val="288C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951011"/>
    <w:multiLevelType w:val="multilevel"/>
    <w:tmpl w:val="3FA29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D819F6"/>
    <w:multiLevelType w:val="multilevel"/>
    <w:tmpl w:val="67C8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81741E"/>
    <w:multiLevelType w:val="multilevel"/>
    <w:tmpl w:val="0B34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4DD4927"/>
    <w:multiLevelType w:val="multilevel"/>
    <w:tmpl w:val="49D2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5BE75A1"/>
    <w:multiLevelType w:val="multilevel"/>
    <w:tmpl w:val="F28C79D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227D0A"/>
    <w:multiLevelType w:val="multilevel"/>
    <w:tmpl w:val="5EB47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935E48"/>
    <w:multiLevelType w:val="multilevel"/>
    <w:tmpl w:val="774634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E5367"/>
    <w:multiLevelType w:val="multilevel"/>
    <w:tmpl w:val="BB182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DE0F9B"/>
    <w:multiLevelType w:val="hybridMultilevel"/>
    <w:tmpl w:val="9AE6D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485546"/>
    <w:multiLevelType w:val="multilevel"/>
    <w:tmpl w:val="50B6CB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227EAA"/>
    <w:multiLevelType w:val="multilevel"/>
    <w:tmpl w:val="06A445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3F5523"/>
    <w:multiLevelType w:val="hybridMultilevel"/>
    <w:tmpl w:val="B2FE52F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6" w15:restartNumberingAfterBreak="0">
    <w:nsid w:val="0A186F76"/>
    <w:multiLevelType w:val="multilevel"/>
    <w:tmpl w:val="AE0C85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BF6125D"/>
    <w:multiLevelType w:val="multilevel"/>
    <w:tmpl w:val="41304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051F85"/>
    <w:multiLevelType w:val="multilevel"/>
    <w:tmpl w:val="CCC0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E0D2B72"/>
    <w:multiLevelType w:val="multilevel"/>
    <w:tmpl w:val="C45810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1B0C87"/>
    <w:multiLevelType w:val="multilevel"/>
    <w:tmpl w:val="7930B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1BC1514"/>
    <w:multiLevelType w:val="multilevel"/>
    <w:tmpl w:val="CA42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23E0FB5"/>
    <w:multiLevelType w:val="hybridMultilevel"/>
    <w:tmpl w:val="76F62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28640B0"/>
    <w:multiLevelType w:val="multilevel"/>
    <w:tmpl w:val="AF500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39B4AFB"/>
    <w:multiLevelType w:val="multilevel"/>
    <w:tmpl w:val="7FD6D5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4163605"/>
    <w:multiLevelType w:val="multilevel"/>
    <w:tmpl w:val="4C781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5080849"/>
    <w:multiLevelType w:val="multilevel"/>
    <w:tmpl w:val="13FC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55216C8"/>
    <w:multiLevelType w:val="multilevel"/>
    <w:tmpl w:val="345C3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FC1F97"/>
    <w:multiLevelType w:val="multilevel"/>
    <w:tmpl w:val="5B72AF4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032B97"/>
    <w:multiLevelType w:val="multilevel"/>
    <w:tmpl w:val="D750C0E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61140EE"/>
    <w:multiLevelType w:val="multilevel"/>
    <w:tmpl w:val="6FB62C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6B67013"/>
    <w:multiLevelType w:val="multilevel"/>
    <w:tmpl w:val="A87E7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6C541BB"/>
    <w:multiLevelType w:val="multilevel"/>
    <w:tmpl w:val="BB3E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CD62D3"/>
    <w:multiLevelType w:val="multilevel"/>
    <w:tmpl w:val="F86A98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7BD64F5"/>
    <w:multiLevelType w:val="multilevel"/>
    <w:tmpl w:val="C608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8D60B1E"/>
    <w:multiLevelType w:val="multilevel"/>
    <w:tmpl w:val="714E1F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8FA54E2"/>
    <w:multiLevelType w:val="multilevel"/>
    <w:tmpl w:val="6FBE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94F1019"/>
    <w:multiLevelType w:val="multilevel"/>
    <w:tmpl w:val="93966E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991144B"/>
    <w:multiLevelType w:val="multilevel"/>
    <w:tmpl w:val="75409F7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9807FC"/>
    <w:multiLevelType w:val="multilevel"/>
    <w:tmpl w:val="003C5F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A2006D8"/>
    <w:multiLevelType w:val="multilevel"/>
    <w:tmpl w:val="8F4E3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A271167"/>
    <w:multiLevelType w:val="multilevel"/>
    <w:tmpl w:val="9630320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A542D5A"/>
    <w:multiLevelType w:val="multilevel"/>
    <w:tmpl w:val="2D5EB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ADA6679"/>
    <w:multiLevelType w:val="multilevel"/>
    <w:tmpl w:val="ED4C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AED32FE"/>
    <w:multiLevelType w:val="multilevel"/>
    <w:tmpl w:val="F1AC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BCA47D3"/>
    <w:multiLevelType w:val="multilevel"/>
    <w:tmpl w:val="37E47E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0B0A37"/>
    <w:multiLevelType w:val="multilevel"/>
    <w:tmpl w:val="1B94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C4410F3"/>
    <w:multiLevelType w:val="hybridMultilevel"/>
    <w:tmpl w:val="E12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D155D78"/>
    <w:multiLevelType w:val="multilevel"/>
    <w:tmpl w:val="1F9C04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DA56862"/>
    <w:multiLevelType w:val="multilevel"/>
    <w:tmpl w:val="9ABEE0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E205CE1"/>
    <w:multiLevelType w:val="multilevel"/>
    <w:tmpl w:val="CC94FE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E31650D"/>
    <w:multiLevelType w:val="multilevel"/>
    <w:tmpl w:val="DF44C0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E3924CC"/>
    <w:multiLevelType w:val="hybridMultilevel"/>
    <w:tmpl w:val="CB54E8D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1F751232"/>
    <w:multiLevelType w:val="multilevel"/>
    <w:tmpl w:val="65DAE5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FAE1DB2"/>
    <w:multiLevelType w:val="multilevel"/>
    <w:tmpl w:val="BA0C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FB94251"/>
    <w:multiLevelType w:val="multilevel"/>
    <w:tmpl w:val="B45010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0756CE1"/>
    <w:multiLevelType w:val="multilevel"/>
    <w:tmpl w:val="9C2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38A1228"/>
    <w:multiLevelType w:val="multilevel"/>
    <w:tmpl w:val="6B3C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5684139"/>
    <w:multiLevelType w:val="multilevel"/>
    <w:tmpl w:val="ADBC86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61770A3"/>
    <w:multiLevelType w:val="multilevel"/>
    <w:tmpl w:val="E9A04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7ED6B74"/>
    <w:multiLevelType w:val="multilevel"/>
    <w:tmpl w:val="3D02FB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82C695F"/>
    <w:multiLevelType w:val="multilevel"/>
    <w:tmpl w:val="5FBC0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904349E"/>
    <w:multiLevelType w:val="hybridMultilevel"/>
    <w:tmpl w:val="BAA28DF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63" w15:restartNumberingAfterBreak="0">
    <w:nsid w:val="2A3728E4"/>
    <w:multiLevelType w:val="multilevel"/>
    <w:tmpl w:val="F9FE14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E37378"/>
    <w:multiLevelType w:val="multilevel"/>
    <w:tmpl w:val="31888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B8E14BA"/>
    <w:multiLevelType w:val="multilevel"/>
    <w:tmpl w:val="B0C4E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C3A61B4"/>
    <w:multiLevelType w:val="multilevel"/>
    <w:tmpl w:val="2230E4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C4C0D5E"/>
    <w:multiLevelType w:val="hybridMultilevel"/>
    <w:tmpl w:val="0004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C9A5C2B"/>
    <w:multiLevelType w:val="multilevel"/>
    <w:tmpl w:val="7286DB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CB5626C"/>
    <w:multiLevelType w:val="multilevel"/>
    <w:tmpl w:val="4A0E73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D0F6434"/>
    <w:multiLevelType w:val="multilevel"/>
    <w:tmpl w:val="C02030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444BD6"/>
    <w:multiLevelType w:val="hybridMultilevel"/>
    <w:tmpl w:val="16A61CEE"/>
    <w:lvl w:ilvl="0" w:tplc="7C1A8076">
      <w:start w:val="1"/>
      <w:numFmt w:val="bullet"/>
      <w:lvlText w:val="}"/>
      <w:lvlJc w:val="left"/>
      <w:pPr>
        <w:ind w:left="720" w:hanging="360"/>
      </w:pPr>
      <w:rPr>
        <w:rFonts w:ascii="Wingdings 3" w:hAnsi="Wingdings 3" w:hint="default"/>
        <w:color w:val="EC008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D6000F2"/>
    <w:multiLevelType w:val="multilevel"/>
    <w:tmpl w:val="E0CA3E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D68335A"/>
    <w:multiLevelType w:val="multilevel"/>
    <w:tmpl w:val="711A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2DAC5B20"/>
    <w:multiLevelType w:val="multilevel"/>
    <w:tmpl w:val="3B40562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DB525A4"/>
    <w:multiLevelType w:val="hybridMultilevel"/>
    <w:tmpl w:val="8BF47E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E290905"/>
    <w:multiLevelType w:val="multilevel"/>
    <w:tmpl w:val="7230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F0C15A9"/>
    <w:multiLevelType w:val="multilevel"/>
    <w:tmpl w:val="4B8C88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05B4A2F"/>
    <w:multiLevelType w:val="multilevel"/>
    <w:tmpl w:val="7232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09D288C"/>
    <w:multiLevelType w:val="multilevel"/>
    <w:tmpl w:val="657015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1276947"/>
    <w:multiLevelType w:val="hybridMultilevel"/>
    <w:tmpl w:val="477E29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316104EE"/>
    <w:multiLevelType w:val="multilevel"/>
    <w:tmpl w:val="AD28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29C4065"/>
    <w:multiLevelType w:val="multilevel"/>
    <w:tmpl w:val="23700B9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39C1EEB"/>
    <w:multiLevelType w:val="multilevel"/>
    <w:tmpl w:val="BA2A71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3E81A2C"/>
    <w:multiLevelType w:val="multilevel"/>
    <w:tmpl w:val="989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3FA3554"/>
    <w:multiLevelType w:val="multilevel"/>
    <w:tmpl w:val="1BCA8E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406769C"/>
    <w:multiLevelType w:val="multilevel"/>
    <w:tmpl w:val="270078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46A77EF"/>
    <w:multiLevelType w:val="multilevel"/>
    <w:tmpl w:val="C59CA7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4933167"/>
    <w:multiLevelType w:val="multilevel"/>
    <w:tmpl w:val="D2CA1A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4BF35BC"/>
    <w:multiLevelType w:val="multilevel"/>
    <w:tmpl w:val="8C288690"/>
    <w:lvl w:ilvl="0">
      <w:start w:val="1"/>
      <w:numFmt w:val="decimal"/>
      <w:pStyle w:val="SOWHeading1"/>
      <w:lvlText w:val="%1."/>
      <w:lvlJc w:val="left"/>
      <w:pPr>
        <w:ind w:left="720" w:hanging="360"/>
      </w:pPr>
      <w:rPr>
        <w:rFonts w:hint="default"/>
      </w:rPr>
    </w:lvl>
    <w:lvl w:ilvl="1">
      <w:start w:val="1"/>
      <w:numFmt w:val="decimal"/>
      <w:pStyle w:val="SOWHeading2"/>
      <w:isLgl/>
      <w:lvlText w:val="%1.%2"/>
      <w:lvlJc w:val="left"/>
      <w:pPr>
        <w:ind w:left="795" w:hanging="435"/>
      </w:pPr>
      <w:rPr>
        <w:rFonts w:hint="default"/>
      </w:rPr>
    </w:lvl>
    <w:lvl w:ilvl="2">
      <w:start w:val="1"/>
      <w:numFmt w:val="decimal"/>
      <w:pStyle w:val="SOW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0" w15:restartNumberingAfterBreak="0">
    <w:nsid w:val="35454BFE"/>
    <w:multiLevelType w:val="multilevel"/>
    <w:tmpl w:val="413266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560573F"/>
    <w:multiLevelType w:val="multilevel"/>
    <w:tmpl w:val="B2D41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6274404"/>
    <w:multiLevelType w:val="multilevel"/>
    <w:tmpl w:val="2000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65D51F6"/>
    <w:multiLevelType w:val="multilevel"/>
    <w:tmpl w:val="23060A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67E2C08"/>
    <w:multiLevelType w:val="multilevel"/>
    <w:tmpl w:val="B126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6CE403E"/>
    <w:multiLevelType w:val="hybridMultilevel"/>
    <w:tmpl w:val="74E62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37B011B9"/>
    <w:multiLevelType w:val="hybridMultilevel"/>
    <w:tmpl w:val="234EB518"/>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7" w15:restartNumberingAfterBreak="0">
    <w:nsid w:val="37E45E1C"/>
    <w:multiLevelType w:val="multilevel"/>
    <w:tmpl w:val="5D04EA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7E757CA"/>
    <w:multiLevelType w:val="multilevel"/>
    <w:tmpl w:val="5240C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7F14D00"/>
    <w:multiLevelType w:val="multilevel"/>
    <w:tmpl w:val="7160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8247922"/>
    <w:multiLevelType w:val="multilevel"/>
    <w:tmpl w:val="C674F2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277CB7"/>
    <w:multiLevelType w:val="multilevel"/>
    <w:tmpl w:val="97FC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386B1302"/>
    <w:multiLevelType w:val="multilevel"/>
    <w:tmpl w:val="C600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39373B7B"/>
    <w:multiLevelType w:val="hybridMultilevel"/>
    <w:tmpl w:val="33AE0D2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39577185"/>
    <w:multiLevelType w:val="multilevel"/>
    <w:tmpl w:val="78247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9966F11"/>
    <w:multiLevelType w:val="multilevel"/>
    <w:tmpl w:val="6C8E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9E25197"/>
    <w:multiLevelType w:val="multilevel"/>
    <w:tmpl w:val="975659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A0871B3"/>
    <w:multiLevelType w:val="multilevel"/>
    <w:tmpl w:val="78F6D7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A324345"/>
    <w:multiLevelType w:val="multilevel"/>
    <w:tmpl w:val="BC42C5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A5229FD"/>
    <w:multiLevelType w:val="multilevel"/>
    <w:tmpl w:val="31A6F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A575A4A"/>
    <w:multiLevelType w:val="hybridMultilevel"/>
    <w:tmpl w:val="0188F910"/>
    <w:lvl w:ilvl="0" w:tplc="7B0E356A">
      <w:start w:val="1"/>
      <w:numFmt w:val="bullet"/>
      <w:pStyle w:val="BulletedItems"/>
      <w:lvlText w:val="}"/>
      <w:lvlJc w:val="left"/>
      <w:pPr>
        <w:ind w:left="720" w:hanging="360"/>
      </w:pPr>
      <w:rPr>
        <w:rFonts w:ascii="Wingdings 3" w:hAnsi="Wingdings 3"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A9A5EAC"/>
    <w:multiLevelType w:val="multilevel"/>
    <w:tmpl w:val="5A3A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ACF528A"/>
    <w:multiLevelType w:val="multilevel"/>
    <w:tmpl w:val="654A40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B480A55"/>
    <w:multiLevelType w:val="hybridMultilevel"/>
    <w:tmpl w:val="00924B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3BF432CE"/>
    <w:multiLevelType w:val="multilevel"/>
    <w:tmpl w:val="A978EA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CF70C57"/>
    <w:multiLevelType w:val="multilevel"/>
    <w:tmpl w:val="4BA4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3D413588"/>
    <w:multiLevelType w:val="multilevel"/>
    <w:tmpl w:val="9BBE5C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D801D08"/>
    <w:multiLevelType w:val="multilevel"/>
    <w:tmpl w:val="158E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3E546906"/>
    <w:multiLevelType w:val="multilevel"/>
    <w:tmpl w:val="CD58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E644D62"/>
    <w:multiLevelType w:val="multilevel"/>
    <w:tmpl w:val="C90C7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F962427"/>
    <w:multiLevelType w:val="multilevel"/>
    <w:tmpl w:val="5F48E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3FD17387"/>
    <w:multiLevelType w:val="multilevel"/>
    <w:tmpl w:val="88FA79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3FFC5649"/>
    <w:multiLevelType w:val="multilevel"/>
    <w:tmpl w:val="E54E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4000765A"/>
    <w:multiLevelType w:val="multilevel"/>
    <w:tmpl w:val="7E0E7B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0A9496B"/>
    <w:multiLevelType w:val="multilevel"/>
    <w:tmpl w:val="6602D776"/>
    <w:lvl w:ilvl="0">
      <w:start w:val="1"/>
      <w:numFmt w:val="decimal"/>
      <w:pStyle w:val="Heading1"/>
      <w:suff w:val="space"/>
      <w:lvlText w:val="%1"/>
      <w:lvlJc w:val="left"/>
      <w:pPr>
        <w:ind w:left="360" w:hanging="360"/>
      </w:pPr>
      <w:rPr>
        <w:rFonts w:hint="default"/>
        <w:color w:val="1F2555"/>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662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1008" w:hanging="1008"/>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pStyle w:val="Heading8"/>
      <w:lvlText w:val="1.1"/>
      <w:lvlJc w:val="left"/>
      <w:pPr>
        <w:tabs>
          <w:tab w:val="num" w:pos="720"/>
        </w:tabs>
        <w:ind w:left="1440" w:hanging="144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Heading9"/>
      <w:lvlText w:val="%1.%2.%3.%4.%5.%6.%7.%8.%9"/>
      <w:lvlJc w:val="left"/>
      <w:pPr>
        <w:tabs>
          <w:tab w:val="num" w:pos="1584"/>
        </w:tabs>
        <w:ind w:left="1584" w:hanging="158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25" w15:restartNumberingAfterBreak="0">
    <w:nsid w:val="40B05760"/>
    <w:multiLevelType w:val="multilevel"/>
    <w:tmpl w:val="7E1C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0B17AA2"/>
    <w:multiLevelType w:val="hybridMultilevel"/>
    <w:tmpl w:val="FBA21706"/>
    <w:lvl w:ilvl="0" w:tplc="7C1A8076">
      <w:start w:val="1"/>
      <w:numFmt w:val="bullet"/>
      <w:lvlText w:val="}"/>
      <w:lvlJc w:val="left"/>
      <w:pPr>
        <w:ind w:left="1080" w:hanging="360"/>
      </w:pPr>
      <w:rPr>
        <w:rFonts w:ascii="Wingdings 3" w:hAnsi="Wingdings 3" w:hint="default"/>
        <w:color w:val="EC008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103533B"/>
    <w:multiLevelType w:val="hybridMultilevel"/>
    <w:tmpl w:val="8CD89C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8" w15:restartNumberingAfterBreak="0">
    <w:nsid w:val="41146547"/>
    <w:multiLevelType w:val="multilevel"/>
    <w:tmpl w:val="5C4072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1517021"/>
    <w:multiLevelType w:val="multilevel"/>
    <w:tmpl w:val="D42E7E9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1871CCD"/>
    <w:multiLevelType w:val="multilevel"/>
    <w:tmpl w:val="3D16D2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291091F"/>
    <w:multiLevelType w:val="multilevel"/>
    <w:tmpl w:val="4BECE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42DC2F61"/>
    <w:multiLevelType w:val="multilevel"/>
    <w:tmpl w:val="B3CC41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339205A"/>
    <w:multiLevelType w:val="multilevel"/>
    <w:tmpl w:val="87CAD6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3F97074"/>
    <w:multiLevelType w:val="multilevel"/>
    <w:tmpl w:val="A580B6B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45B1D4D"/>
    <w:multiLevelType w:val="multilevel"/>
    <w:tmpl w:val="9C24C1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5005F59"/>
    <w:multiLevelType w:val="hybridMultilevel"/>
    <w:tmpl w:val="5D724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45480DAA"/>
    <w:multiLevelType w:val="multilevel"/>
    <w:tmpl w:val="BEEC00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6625A1A"/>
    <w:multiLevelType w:val="hybridMultilevel"/>
    <w:tmpl w:val="BE160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46CB2668"/>
    <w:multiLevelType w:val="hybridMultilevel"/>
    <w:tmpl w:val="1836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47AD060D"/>
    <w:multiLevelType w:val="multilevel"/>
    <w:tmpl w:val="9534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8715389"/>
    <w:multiLevelType w:val="multilevel"/>
    <w:tmpl w:val="FC388D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9A17BC6"/>
    <w:multiLevelType w:val="multilevel"/>
    <w:tmpl w:val="3F5C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A3F2A2C"/>
    <w:multiLevelType w:val="multilevel"/>
    <w:tmpl w:val="34A271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AB30737"/>
    <w:multiLevelType w:val="multilevel"/>
    <w:tmpl w:val="0038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C326D5E"/>
    <w:multiLevelType w:val="multilevel"/>
    <w:tmpl w:val="F5AA19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4CDD7ED4"/>
    <w:multiLevelType w:val="multilevel"/>
    <w:tmpl w:val="C93A44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D7E124F"/>
    <w:multiLevelType w:val="multilevel"/>
    <w:tmpl w:val="3A2AEB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4D7F4CCE"/>
    <w:multiLevelType w:val="multilevel"/>
    <w:tmpl w:val="6FE0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DB27877"/>
    <w:multiLevelType w:val="multilevel"/>
    <w:tmpl w:val="713EE6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F1E7B68"/>
    <w:multiLevelType w:val="multilevel"/>
    <w:tmpl w:val="241493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FEB2F24"/>
    <w:multiLevelType w:val="multilevel"/>
    <w:tmpl w:val="44A85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FF9478B"/>
    <w:multiLevelType w:val="multilevel"/>
    <w:tmpl w:val="CA4ECD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5069192B"/>
    <w:multiLevelType w:val="multilevel"/>
    <w:tmpl w:val="94C01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0866C41"/>
    <w:multiLevelType w:val="hybridMultilevel"/>
    <w:tmpl w:val="AE546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1672002"/>
    <w:multiLevelType w:val="multilevel"/>
    <w:tmpl w:val="3BE2CE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1740F01"/>
    <w:multiLevelType w:val="multilevel"/>
    <w:tmpl w:val="A78AFC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1B970AF"/>
    <w:multiLevelType w:val="multilevel"/>
    <w:tmpl w:val="851061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24905B6"/>
    <w:multiLevelType w:val="multilevel"/>
    <w:tmpl w:val="AA58A4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526F27F9"/>
    <w:multiLevelType w:val="multilevel"/>
    <w:tmpl w:val="7D26BA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2C93A85"/>
    <w:multiLevelType w:val="multilevel"/>
    <w:tmpl w:val="8F66A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2EC6086"/>
    <w:multiLevelType w:val="multilevel"/>
    <w:tmpl w:val="5EA2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3C32C85"/>
    <w:multiLevelType w:val="hybridMultilevel"/>
    <w:tmpl w:val="C736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42027A9"/>
    <w:multiLevelType w:val="multilevel"/>
    <w:tmpl w:val="8A9AB12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44107F0"/>
    <w:multiLevelType w:val="hybridMultilevel"/>
    <w:tmpl w:val="8A4E4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70A664C"/>
    <w:multiLevelType w:val="multilevel"/>
    <w:tmpl w:val="70E2FB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7290472"/>
    <w:multiLevelType w:val="multilevel"/>
    <w:tmpl w:val="7AC43E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57397154"/>
    <w:multiLevelType w:val="hybridMultilevel"/>
    <w:tmpl w:val="04743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589816C5"/>
    <w:multiLevelType w:val="multilevel"/>
    <w:tmpl w:val="6B5E5A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9001333"/>
    <w:multiLevelType w:val="multilevel"/>
    <w:tmpl w:val="A20E5E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90A1ABF"/>
    <w:multiLevelType w:val="multilevel"/>
    <w:tmpl w:val="863E65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92C2CBD"/>
    <w:multiLevelType w:val="multilevel"/>
    <w:tmpl w:val="F54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92F3516"/>
    <w:multiLevelType w:val="multilevel"/>
    <w:tmpl w:val="B0AE9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59AC7272"/>
    <w:multiLevelType w:val="multilevel"/>
    <w:tmpl w:val="98406F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9B9522B"/>
    <w:multiLevelType w:val="multilevel"/>
    <w:tmpl w:val="010679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B0E7C3C"/>
    <w:multiLevelType w:val="multilevel"/>
    <w:tmpl w:val="D9705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5B4F2668"/>
    <w:multiLevelType w:val="multilevel"/>
    <w:tmpl w:val="5BB210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BB16E8B"/>
    <w:multiLevelType w:val="multilevel"/>
    <w:tmpl w:val="145671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5C3116EA"/>
    <w:multiLevelType w:val="multilevel"/>
    <w:tmpl w:val="9B3838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D170C97"/>
    <w:multiLevelType w:val="multilevel"/>
    <w:tmpl w:val="4398AB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5D607542"/>
    <w:multiLevelType w:val="multilevel"/>
    <w:tmpl w:val="6C8E24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D781F32"/>
    <w:multiLevelType w:val="multilevel"/>
    <w:tmpl w:val="E0E0AC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5E30258C"/>
    <w:multiLevelType w:val="multilevel"/>
    <w:tmpl w:val="49128D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5E7A30D5"/>
    <w:multiLevelType w:val="multilevel"/>
    <w:tmpl w:val="4D0C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5F30048F"/>
    <w:multiLevelType w:val="multilevel"/>
    <w:tmpl w:val="19D8F8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FA5002C"/>
    <w:multiLevelType w:val="multilevel"/>
    <w:tmpl w:val="AAD65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FF33002"/>
    <w:multiLevelType w:val="multilevel"/>
    <w:tmpl w:val="0D90B0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0457B68"/>
    <w:multiLevelType w:val="multilevel"/>
    <w:tmpl w:val="48729B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07F2929"/>
    <w:multiLevelType w:val="hybridMultilevel"/>
    <w:tmpl w:val="98F20CD8"/>
    <w:lvl w:ilvl="0" w:tplc="7C1A8076">
      <w:start w:val="1"/>
      <w:numFmt w:val="bullet"/>
      <w:lvlText w:val="}"/>
      <w:lvlJc w:val="left"/>
      <w:pPr>
        <w:ind w:left="1080" w:hanging="360"/>
      </w:pPr>
      <w:rPr>
        <w:rFonts w:ascii="Wingdings 3" w:hAnsi="Wingdings 3" w:hint="default"/>
        <w:color w:val="EC008C"/>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9" w15:restartNumberingAfterBreak="0">
    <w:nsid w:val="60E635E4"/>
    <w:multiLevelType w:val="multilevel"/>
    <w:tmpl w:val="69BA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61B82BF7"/>
    <w:multiLevelType w:val="multilevel"/>
    <w:tmpl w:val="CC16F7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21F0335"/>
    <w:multiLevelType w:val="multilevel"/>
    <w:tmpl w:val="5CBC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28257F7"/>
    <w:multiLevelType w:val="multilevel"/>
    <w:tmpl w:val="B87AB27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62AD4BD3"/>
    <w:multiLevelType w:val="multilevel"/>
    <w:tmpl w:val="6B52AC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2EA6D10"/>
    <w:multiLevelType w:val="multilevel"/>
    <w:tmpl w:val="99EC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63021596"/>
    <w:multiLevelType w:val="multilevel"/>
    <w:tmpl w:val="8F42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324342B"/>
    <w:multiLevelType w:val="multilevel"/>
    <w:tmpl w:val="3FA63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3295AF4"/>
    <w:multiLevelType w:val="multilevel"/>
    <w:tmpl w:val="0FD4B9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3C30C42"/>
    <w:multiLevelType w:val="multilevel"/>
    <w:tmpl w:val="01F8C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3F02E45"/>
    <w:multiLevelType w:val="multilevel"/>
    <w:tmpl w:val="9396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643217F1"/>
    <w:multiLevelType w:val="multilevel"/>
    <w:tmpl w:val="73A4DA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4821024"/>
    <w:multiLevelType w:val="multilevel"/>
    <w:tmpl w:val="F3361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64F9681F"/>
    <w:multiLevelType w:val="multilevel"/>
    <w:tmpl w:val="6A4ECB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652768A1"/>
    <w:multiLevelType w:val="multilevel"/>
    <w:tmpl w:val="85F2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656516EC"/>
    <w:multiLevelType w:val="multilevel"/>
    <w:tmpl w:val="2F1A88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5BF112A"/>
    <w:multiLevelType w:val="multilevel"/>
    <w:tmpl w:val="4DF884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706236C"/>
    <w:multiLevelType w:val="multilevel"/>
    <w:tmpl w:val="2E34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7531E31"/>
    <w:multiLevelType w:val="multilevel"/>
    <w:tmpl w:val="C68EC2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67660450"/>
    <w:multiLevelType w:val="multilevel"/>
    <w:tmpl w:val="2262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67A1610E"/>
    <w:multiLevelType w:val="multilevel"/>
    <w:tmpl w:val="4DEA7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685C5914"/>
    <w:multiLevelType w:val="multilevel"/>
    <w:tmpl w:val="4AECACE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686830E3"/>
    <w:multiLevelType w:val="multilevel"/>
    <w:tmpl w:val="528E97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9216093"/>
    <w:multiLevelType w:val="multilevel"/>
    <w:tmpl w:val="86ACF0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69C75752"/>
    <w:multiLevelType w:val="multilevel"/>
    <w:tmpl w:val="796227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6BB251EF"/>
    <w:multiLevelType w:val="multilevel"/>
    <w:tmpl w:val="19484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C9C6120"/>
    <w:multiLevelType w:val="multilevel"/>
    <w:tmpl w:val="9FC0F2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D29121B"/>
    <w:multiLevelType w:val="multilevel"/>
    <w:tmpl w:val="A850776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6E160327"/>
    <w:multiLevelType w:val="multilevel"/>
    <w:tmpl w:val="5FF2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6E1746F6"/>
    <w:multiLevelType w:val="multilevel"/>
    <w:tmpl w:val="3FC6E4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6E7F4E26"/>
    <w:multiLevelType w:val="multilevel"/>
    <w:tmpl w:val="AF0E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6F1D070E"/>
    <w:multiLevelType w:val="multilevel"/>
    <w:tmpl w:val="A2A8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F7526F1"/>
    <w:multiLevelType w:val="multilevel"/>
    <w:tmpl w:val="6BD653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70217B14"/>
    <w:multiLevelType w:val="multilevel"/>
    <w:tmpl w:val="E0C0B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036278F"/>
    <w:multiLevelType w:val="multilevel"/>
    <w:tmpl w:val="AB1E09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06407E0"/>
    <w:multiLevelType w:val="multilevel"/>
    <w:tmpl w:val="901052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0733B9A"/>
    <w:multiLevelType w:val="multilevel"/>
    <w:tmpl w:val="947CF2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0757B43"/>
    <w:multiLevelType w:val="multilevel"/>
    <w:tmpl w:val="342CCD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70BD45E0"/>
    <w:multiLevelType w:val="multilevel"/>
    <w:tmpl w:val="B6AA342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1E362BE"/>
    <w:multiLevelType w:val="hybridMultilevel"/>
    <w:tmpl w:val="98E071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15:restartNumberingAfterBreak="0">
    <w:nsid w:val="72A2747D"/>
    <w:multiLevelType w:val="multilevel"/>
    <w:tmpl w:val="785C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738A54A9"/>
    <w:multiLevelType w:val="multilevel"/>
    <w:tmpl w:val="3A6A6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4C752F5"/>
    <w:multiLevelType w:val="multilevel"/>
    <w:tmpl w:val="7D8E20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55A401E"/>
    <w:multiLevelType w:val="multilevel"/>
    <w:tmpl w:val="F2DA3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57D7BAF"/>
    <w:multiLevelType w:val="multilevel"/>
    <w:tmpl w:val="64C4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7582462A"/>
    <w:multiLevelType w:val="multilevel"/>
    <w:tmpl w:val="0CF2F1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5993222"/>
    <w:multiLevelType w:val="multilevel"/>
    <w:tmpl w:val="1662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75E77686"/>
    <w:multiLevelType w:val="multilevel"/>
    <w:tmpl w:val="73C248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64C2648"/>
    <w:multiLevelType w:val="multilevel"/>
    <w:tmpl w:val="7EFE7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7651494F"/>
    <w:multiLevelType w:val="multilevel"/>
    <w:tmpl w:val="32A6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77235BE6"/>
    <w:multiLevelType w:val="multilevel"/>
    <w:tmpl w:val="C66219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7796128D"/>
    <w:multiLevelType w:val="multilevel"/>
    <w:tmpl w:val="D59C72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782C7D72"/>
    <w:multiLevelType w:val="multilevel"/>
    <w:tmpl w:val="9378E3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787B47FD"/>
    <w:multiLevelType w:val="multilevel"/>
    <w:tmpl w:val="FC88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788A274A"/>
    <w:multiLevelType w:val="multilevel"/>
    <w:tmpl w:val="DC22930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78A94576"/>
    <w:multiLevelType w:val="multilevel"/>
    <w:tmpl w:val="0018F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7AAD086F"/>
    <w:multiLevelType w:val="multilevel"/>
    <w:tmpl w:val="547C87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7CAB0DF6"/>
    <w:multiLevelType w:val="multilevel"/>
    <w:tmpl w:val="B76E64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F2201D5"/>
    <w:multiLevelType w:val="multilevel"/>
    <w:tmpl w:val="F578A1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4"/>
  </w:num>
  <w:num w:numId="2">
    <w:abstractNumId w:val="162"/>
  </w:num>
  <w:num w:numId="3">
    <w:abstractNumId w:val="75"/>
  </w:num>
  <w:num w:numId="4">
    <w:abstractNumId w:val="113"/>
  </w:num>
  <w:num w:numId="5">
    <w:abstractNumId w:val="22"/>
  </w:num>
  <w:num w:numId="6">
    <w:abstractNumId w:val="103"/>
  </w:num>
  <w:num w:numId="7">
    <w:abstractNumId w:val="80"/>
  </w:num>
  <w:num w:numId="8">
    <w:abstractNumId w:val="228"/>
  </w:num>
  <w:num w:numId="9">
    <w:abstractNumId w:val="124"/>
  </w:num>
  <w:num w:numId="10">
    <w:abstractNumId w:val="124"/>
  </w:num>
  <w:num w:numId="11">
    <w:abstractNumId w:val="124"/>
  </w:num>
  <w:num w:numId="12">
    <w:abstractNumId w:val="124"/>
  </w:num>
  <w:num w:numId="13">
    <w:abstractNumId w:val="124"/>
  </w:num>
  <w:num w:numId="14">
    <w:abstractNumId w:val="124"/>
  </w:num>
  <w:num w:numId="15">
    <w:abstractNumId w:val="124"/>
  </w:num>
  <w:num w:numId="16">
    <w:abstractNumId w:val="127"/>
  </w:num>
  <w:num w:numId="17">
    <w:abstractNumId w:val="154"/>
  </w:num>
  <w:num w:numId="18">
    <w:abstractNumId w:val="139"/>
  </w:num>
  <w:num w:numId="19">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7"/>
  </w:num>
  <w:num w:numId="21">
    <w:abstractNumId w:val="230"/>
  </w:num>
  <w:num w:numId="22">
    <w:abstractNumId w:val="204"/>
  </w:num>
  <w:num w:numId="23">
    <w:abstractNumId w:val="145"/>
  </w:num>
  <w:num w:numId="24">
    <w:abstractNumId w:val="220"/>
  </w:num>
  <w:num w:numId="25">
    <w:abstractNumId w:val="20"/>
  </w:num>
  <w:num w:numId="26">
    <w:abstractNumId w:val="5"/>
  </w:num>
  <w:num w:numId="27">
    <w:abstractNumId w:val="119"/>
  </w:num>
  <w:num w:numId="28">
    <w:abstractNumId w:val="88"/>
  </w:num>
  <w:num w:numId="29">
    <w:abstractNumId w:val="143"/>
  </w:num>
  <w:num w:numId="30">
    <w:abstractNumId w:val="239"/>
  </w:num>
  <w:num w:numId="31">
    <w:abstractNumId w:val="202"/>
  </w:num>
  <w:num w:numId="32">
    <w:abstractNumId w:val="93"/>
  </w:num>
  <w:num w:numId="33">
    <w:abstractNumId w:val="111"/>
  </w:num>
  <w:num w:numId="34">
    <w:abstractNumId w:val="36"/>
  </w:num>
  <w:num w:numId="35">
    <w:abstractNumId w:val="194"/>
  </w:num>
  <w:num w:numId="36">
    <w:abstractNumId w:val="140"/>
  </w:num>
  <w:num w:numId="37">
    <w:abstractNumId w:val="229"/>
  </w:num>
  <w:num w:numId="38">
    <w:abstractNumId w:val="56"/>
  </w:num>
  <w:num w:numId="39">
    <w:abstractNumId w:val="198"/>
  </w:num>
  <w:num w:numId="40">
    <w:abstractNumId w:val="73"/>
  </w:num>
  <w:num w:numId="41">
    <w:abstractNumId w:val="18"/>
  </w:num>
  <w:num w:numId="42">
    <w:abstractNumId w:val="6"/>
  </w:num>
  <w:num w:numId="43">
    <w:abstractNumId w:val="160"/>
  </w:num>
  <w:num w:numId="44">
    <w:abstractNumId w:val="131"/>
  </w:num>
  <w:num w:numId="45">
    <w:abstractNumId w:val="84"/>
  </w:num>
  <w:num w:numId="46">
    <w:abstractNumId w:val="1"/>
  </w:num>
  <w:num w:numId="47">
    <w:abstractNumId w:val="183"/>
  </w:num>
  <w:num w:numId="48">
    <w:abstractNumId w:val="21"/>
  </w:num>
  <w:num w:numId="49">
    <w:abstractNumId w:val="235"/>
  </w:num>
  <w:num w:numId="50">
    <w:abstractNumId w:val="81"/>
  </w:num>
  <w:num w:numId="51">
    <w:abstractNumId w:val="233"/>
  </w:num>
  <w:num w:numId="52">
    <w:abstractNumId w:val="196"/>
  </w:num>
  <w:num w:numId="53">
    <w:abstractNumId w:val="86"/>
  </w:num>
  <w:num w:numId="54">
    <w:abstractNumId w:val="121"/>
  </w:num>
  <w:num w:numId="55">
    <w:abstractNumId w:val="122"/>
  </w:num>
  <w:num w:numId="56">
    <w:abstractNumId w:val="7"/>
  </w:num>
  <w:num w:numId="57">
    <w:abstractNumId w:val="242"/>
  </w:num>
  <w:num w:numId="58">
    <w:abstractNumId w:val="208"/>
  </w:num>
  <w:num w:numId="59">
    <w:abstractNumId w:val="201"/>
  </w:num>
  <w:num w:numId="60">
    <w:abstractNumId w:val="151"/>
  </w:num>
  <w:num w:numId="61">
    <w:abstractNumId w:val="185"/>
  </w:num>
  <w:num w:numId="62">
    <w:abstractNumId w:val="91"/>
  </w:num>
  <w:num w:numId="63">
    <w:abstractNumId w:val="226"/>
  </w:num>
  <w:num w:numId="64">
    <w:abstractNumId w:val="243"/>
  </w:num>
  <w:num w:numId="65">
    <w:abstractNumId w:val="19"/>
  </w:num>
  <w:num w:numId="66">
    <w:abstractNumId w:val="57"/>
  </w:num>
  <w:num w:numId="67">
    <w:abstractNumId w:val="171"/>
  </w:num>
  <w:num w:numId="68">
    <w:abstractNumId w:val="152"/>
  </w:num>
  <w:num w:numId="69">
    <w:abstractNumId w:val="153"/>
  </w:num>
  <w:num w:numId="70">
    <w:abstractNumId w:val="174"/>
  </w:num>
  <w:num w:numId="71">
    <w:abstractNumId w:val="41"/>
  </w:num>
  <w:num w:numId="72">
    <w:abstractNumId w:val="2"/>
  </w:num>
  <w:num w:numId="73">
    <w:abstractNumId w:val="141"/>
  </w:num>
  <w:num w:numId="74">
    <w:abstractNumId w:val="245"/>
  </w:num>
  <w:num w:numId="75">
    <w:abstractNumId w:val="107"/>
  </w:num>
  <w:num w:numId="76">
    <w:abstractNumId w:val="134"/>
  </w:num>
  <w:num w:numId="77">
    <w:abstractNumId w:val="135"/>
  </w:num>
  <w:num w:numId="78">
    <w:abstractNumId w:val="192"/>
  </w:num>
  <w:num w:numId="79">
    <w:abstractNumId w:val="227"/>
  </w:num>
  <w:num w:numId="80">
    <w:abstractNumId w:val="142"/>
  </w:num>
  <w:num w:numId="81">
    <w:abstractNumId w:val="205"/>
  </w:num>
  <w:num w:numId="82">
    <w:abstractNumId w:val="132"/>
  </w:num>
  <w:num w:numId="83">
    <w:abstractNumId w:val="176"/>
  </w:num>
  <w:num w:numId="84">
    <w:abstractNumId w:val="43"/>
  </w:num>
  <w:num w:numId="85">
    <w:abstractNumId w:val="211"/>
  </w:num>
  <w:num w:numId="86">
    <w:abstractNumId w:val="234"/>
  </w:num>
  <w:num w:numId="87">
    <w:abstractNumId w:val="77"/>
  </w:num>
  <w:num w:numId="88">
    <w:abstractNumId w:val="112"/>
  </w:num>
  <w:num w:numId="89">
    <w:abstractNumId w:val="181"/>
  </w:num>
  <w:num w:numId="90">
    <w:abstractNumId w:val="116"/>
  </w:num>
  <w:num w:numId="91">
    <w:abstractNumId w:val="182"/>
  </w:num>
  <w:num w:numId="92">
    <w:abstractNumId w:val="59"/>
  </w:num>
  <w:num w:numId="93">
    <w:abstractNumId w:val="206"/>
  </w:num>
  <w:num w:numId="94">
    <w:abstractNumId w:val="69"/>
  </w:num>
  <w:num w:numId="95">
    <w:abstractNumId w:val="55"/>
  </w:num>
  <w:num w:numId="96">
    <w:abstractNumId w:val="40"/>
  </w:num>
  <w:num w:numId="97">
    <w:abstractNumId w:val="8"/>
  </w:num>
  <w:num w:numId="98">
    <w:abstractNumId w:val="115"/>
  </w:num>
  <w:num w:numId="99">
    <w:abstractNumId w:val="85"/>
  </w:num>
  <w:num w:numId="100">
    <w:abstractNumId w:val="215"/>
  </w:num>
  <w:num w:numId="101">
    <w:abstractNumId w:val="66"/>
  </w:num>
  <w:num w:numId="102">
    <w:abstractNumId w:val="83"/>
  </w:num>
  <w:num w:numId="103">
    <w:abstractNumId w:val="200"/>
  </w:num>
  <w:num w:numId="104">
    <w:abstractNumId w:val="241"/>
  </w:num>
  <w:num w:numId="105">
    <w:abstractNumId w:val="129"/>
  </w:num>
  <w:num w:numId="106">
    <w:abstractNumId w:val="90"/>
  </w:num>
  <w:num w:numId="107">
    <w:abstractNumId w:val="97"/>
  </w:num>
  <w:num w:numId="108">
    <w:abstractNumId w:val="123"/>
  </w:num>
  <w:num w:numId="109">
    <w:abstractNumId w:val="216"/>
  </w:num>
  <w:num w:numId="110">
    <w:abstractNumId w:val="38"/>
  </w:num>
  <w:num w:numId="111">
    <w:abstractNumId w:val="31"/>
  </w:num>
  <w:num w:numId="112">
    <w:abstractNumId w:val="108"/>
  </w:num>
  <w:num w:numId="113">
    <w:abstractNumId w:val="214"/>
  </w:num>
  <w:num w:numId="114">
    <w:abstractNumId w:val="68"/>
  </w:num>
  <w:num w:numId="115">
    <w:abstractNumId w:val="147"/>
  </w:num>
  <w:num w:numId="116">
    <w:abstractNumId w:val="184"/>
  </w:num>
  <w:num w:numId="117">
    <w:abstractNumId w:val="159"/>
  </w:num>
  <w:num w:numId="118">
    <w:abstractNumId w:val="106"/>
  </w:num>
  <w:num w:numId="119">
    <w:abstractNumId w:val="14"/>
  </w:num>
  <w:num w:numId="120">
    <w:abstractNumId w:val="237"/>
  </w:num>
  <w:num w:numId="121">
    <w:abstractNumId w:val="100"/>
  </w:num>
  <w:num w:numId="122">
    <w:abstractNumId w:val="170"/>
  </w:num>
  <w:num w:numId="123">
    <w:abstractNumId w:val="190"/>
  </w:num>
  <w:num w:numId="124">
    <w:abstractNumId w:val="236"/>
  </w:num>
  <w:num w:numId="125">
    <w:abstractNumId w:val="193"/>
  </w:num>
  <w:num w:numId="126">
    <w:abstractNumId w:val="186"/>
  </w:num>
  <w:num w:numId="127">
    <w:abstractNumId w:val="70"/>
  </w:num>
  <w:num w:numId="128">
    <w:abstractNumId w:val="187"/>
  </w:num>
  <w:num w:numId="129">
    <w:abstractNumId w:val="180"/>
  </w:num>
  <w:num w:numId="130">
    <w:abstractNumId w:val="130"/>
  </w:num>
  <w:num w:numId="131">
    <w:abstractNumId w:val="114"/>
  </w:num>
  <w:num w:numId="132">
    <w:abstractNumId w:val="25"/>
  </w:num>
  <w:num w:numId="133">
    <w:abstractNumId w:val="225"/>
  </w:num>
  <w:num w:numId="134">
    <w:abstractNumId w:val="37"/>
  </w:num>
  <w:num w:numId="135">
    <w:abstractNumId w:val="218"/>
  </w:num>
  <w:num w:numId="136">
    <w:abstractNumId w:val="39"/>
  </w:num>
  <w:num w:numId="137">
    <w:abstractNumId w:val="49"/>
  </w:num>
  <w:num w:numId="138">
    <w:abstractNumId w:val="28"/>
  </w:num>
  <w:num w:numId="139">
    <w:abstractNumId w:val="128"/>
  </w:num>
  <w:num w:numId="140">
    <w:abstractNumId w:val="82"/>
  </w:num>
  <w:num w:numId="141">
    <w:abstractNumId w:val="207"/>
  </w:num>
  <w:num w:numId="142">
    <w:abstractNumId w:val="74"/>
  </w:num>
  <w:num w:numId="143">
    <w:abstractNumId w:val="76"/>
  </w:num>
  <w:num w:numId="144">
    <w:abstractNumId w:val="240"/>
  </w:num>
  <w:num w:numId="145">
    <w:abstractNumId w:val="149"/>
  </w:num>
  <w:num w:numId="146">
    <w:abstractNumId w:val="10"/>
  </w:num>
  <w:num w:numId="147">
    <w:abstractNumId w:val="221"/>
  </w:num>
  <w:num w:numId="148">
    <w:abstractNumId w:val="203"/>
  </w:num>
  <w:num w:numId="149">
    <w:abstractNumId w:val="161"/>
  </w:num>
  <w:num w:numId="150">
    <w:abstractNumId w:val="217"/>
  </w:num>
  <w:num w:numId="151">
    <w:abstractNumId w:val="232"/>
  </w:num>
  <w:num w:numId="152">
    <w:abstractNumId w:val="195"/>
  </w:num>
  <w:num w:numId="153">
    <w:abstractNumId w:val="102"/>
  </w:num>
  <w:num w:numId="154">
    <w:abstractNumId w:val="172"/>
  </w:num>
  <w:num w:numId="155">
    <w:abstractNumId w:val="54"/>
  </w:num>
  <w:num w:numId="156">
    <w:abstractNumId w:val="3"/>
  </w:num>
  <w:num w:numId="157">
    <w:abstractNumId w:val="219"/>
  </w:num>
  <w:num w:numId="158">
    <w:abstractNumId w:val="17"/>
  </w:num>
  <w:num w:numId="159">
    <w:abstractNumId w:val="148"/>
  </w:num>
  <w:num w:numId="160">
    <w:abstractNumId w:val="189"/>
  </w:num>
  <w:num w:numId="161">
    <w:abstractNumId w:val="175"/>
  </w:num>
  <w:num w:numId="162">
    <w:abstractNumId w:val="105"/>
  </w:num>
  <w:num w:numId="163">
    <w:abstractNumId w:val="191"/>
  </w:num>
  <w:num w:numId="164">
    <w:abstractNumId w:val="98"/>
  </w:num>
  <w:num w:numId="165">
    <w:abstractNumId w:val="45"/>
  </w:num>
  <w:num w:numId="166">
    <w:abstractNumId w:val="120"/>
  </w:num>
  <w:num w:numId="167">
    <w:abstractNumId w:val="118"/>
  </w:num>
  <w:num w:numId="168">
    <w:abstractNumId w:val="64"/>
  </w:num>
  <w:num w:numId="169">
    <w:abstractNumId w:val="92"/>
  </w:num>
  <w:num w:numId="170">
    <w:abstractNumId w:val="0"/>
  </w:num>
  <w:num w:numId="171">
    <w:abstractNumId w:val="104"/>
  </w:num>
  <w:num w:numId="172">
    <w:abstractNumId w:val="65"/>
  </w:num>
  <w:num w:numId="173">
    <w:abstractNumId w:val="61"/>
  </w:num>
  <w:num w:numId="174">
    <w:abstractNumId w:val="13"/>
  </w:num>
  <w:num w:numId="175">
    <w:abstractNumId w:val="72"/>
  </w:num>
  <w:num w:numId="176">
    <w:abstractNumId w:val="166"/>
  </w:num>
  <w:num w:numId="177">
    <w:abstractNumId w:val="79"/>
  </w:num>
  <w:num w:numId="178">
    <w:abstractNumId w:val="29"/>
  </w:num>
  <w:num w:numId="179">
    <w:abstractNumId w:val="137"/>
  </w:num>
  <w:num w:numId="180">
    <w:abstractNumId w:val="210"/>
  </w:num>
  <w:num w:numId="181">
    <w:abstractNumId w:val="32"/>
  </w:num>
  <w:num w:numId="182">
    <w:abstractNumId w:val="109"/>
  </w:num>
  <w:num w:numId="183">
    <w:abstractNumId w:val="63"/>
  </w:num>
  <w:num w:numId="184">
    <w:abstractNumId w:val="58"/>
  </w:num>
  <w:num w:numId="185">
    <w:abstractNumId w:val="24"/>
  </w:num>
  <w:num w:numId="186">
    <w:abstractNumId w:val="179"/>
  </w:num>
  <w:num w:numId="187">
    <w:abstractNumId w:val="244"/>
  </w:num>
  <w:num w:numId="188">
    <w:abstractNumId w:val="209"/>
  </w:num>
  <w:num w:numId="189">
    <w:abstractNumId w:val="247"/>
  </w:num>
  <w:num w:numId="190">
    <w:abstractNumId w:val="177"/>
  </w:num>
  <w:num w:numId="191">
    <w:abstractNumId w:val="87"/>
  </w:num>
  <w:num w:numId="192">
    <w:abstractNumId w:val="78"/>
  </w:num>
  <w:num w:numId="193">
    <w:abstractNumId w:val="46"/>
  </w:num>
  <w:num w:numId="194">
    <w:abstractNumId w:val="222"/>
  </w:num>
  <w:num w:numId="195">
    <w:abstractNumId w:val="238"/>
  </w:num>
  <w:num w:numId="196">
    <w:abstractNumId w:val="224"/>
  </w:num>
  <w:num w:numId="197">
    <w:abstractNumId w:val="16"/>
  </w:num>
  <w:num w:numId="198">
    <w:abstractNumId w:val="133"/>
  </w:num>
  <w:num w:numId="199">
    <w:abstractNumId w:val="197"/>
  </w:num>
  <w:num w:numId="200">
    <w:abstractNumId w:val="94"/>
  </w:num>
  <w:num w:numId="201">
    <w:abstractNumId w:val="144"/>
  </w:num>
  <w:num w:numId="202">
    <w:abstractNumId w:val="42"/>
  </w:num>
  <w:num w:numId="203">
    <w:abstractNumId w:val="169"/>
  </w:num>
  <w:num w:numId="204">
    <w:abstractNumId w:val="33"/>
  </w:num>
  <w:num w:numId="205">
    <w:abstractNumId w:val="150"/>
  </w:num>
  <w:num w:numId="206">
    <w:abstractNumId w:val="231"/>
  </w:num>
  <w:num w:numId="207">
    <w:abstractNumId w:val="199"/>
  </w:num>
  <w:num w:numId="208">
    <w:abstractNumId w:val="27"/>
  </w:num>
  <w:num w:numId="209">
    <w:abstractNumId w:val="157"/>
  </w:num>
  <w:num w:numId="210">
    <w:abstractNumId w:val="9"/>
  </w:num>
  <w:num w:numId="211">
    <w:abstractNumId w:val="158"/>
  </w:num>
  <w:num w:numId="212">
    <w:abstractNumId w:val="50"/>
  </w:num>
  <w:num w:numId="213">
    <w:abstractNumId w:val="163"/>
  </w:num>
  <w:num w:numId="214">
    <w:abstractNumId w:val="156"/>
  </w:num>
  <w:num w:numId="215">
    <w:abstractNumId w:val="99"/>
  </w:num>
  <w:num w:numId="216">
    <w:abstractNumId w:val="48"/>
  </w:num>
  <w:num w:numId="217">
    <w:abstractNumId w:val="173"/>
  </w:num>
  <w:num w:numId="218">
    <w:abstractNumId w:val="44"/>
  </w:num>
  <w:num w:numId="219">
    <w:abstractNumId w:val="26"/>
  </w:num>
  <w:num w:numId="220">
    <w:abstractNumId w:val="125"/>
  </w:num>
  <w:num w:numId="221">
    <w:abstractNumId w:val="51"/>
  </w:num>
  <w:num w:numId="222">
    <w:abstractNumId w:val="146"/>
  </w:num>
  <w:num w:numId="223">
    <w:abstractNumId w:val="168"/>
  </w:num>
  <w:num w:numId="224">
    <w:abstractNumId w:val="155"/>
  </w:num>
  <w:num w:numId="225">
    <w:abstractNumId w:val="60"/>
  </w:num>
  <w:num w:numId="226">
    <w:abstractNumId w:val="178"/>
  </w:num>
  <w:num w:numId="227">
    <w:abstractNumId w:val="53"/>
  </w:num>
  <w:num w:numId="228">
    <w:abstractNumId w:val="34"/>
  </w:num>
  <w:num w:numId="229">
    <w:abstractNumId w:val="4"/>
  </w:num>
  <w:num w:numId="230">
    <w:abstractNumId w:val="212"/>
  </w:num>
  <w:num w:numId="231">
    <w:abstractNumId w:val="23"/>
  </w:num>
  <w:num w:numId="232">
    <w:abstractNumId w:val="165"/>
  </w:num>
  <w:num w:numId="233">
    <w:abstractNumId w:val="246"/>
  </w:num>
  <w:num w:numId="234">
    <w:abstractNumId w:val="101"/>
  </w:num>
  <w:num w:numId="235">
    <w:abstractNumId w:val="11"/>
  </w:num>
  <w:num w:numId="236">
    <w:abstractNumId w:val="213"/>
  </w:num>
  <w:num w:numId="237">
    <w:abstractNumId w:val="223"/>
  </w:num>
  <w:num w:numId="238">
    <w:abstractNumId w:val="35"/>
  </w:num>
  <w:num w:numId="239">
    <w:abstractNumId w:val="30"/>
  </w:num>
  <w:num w:numId="240">
    <w:abstractNumId w:val="67"/>
  </w:num>
  <w:num w:numId="241">
    <w:abstractNumId w:val="124"/>
  </w:num>
  <w:num w:numId="242">
    <w:abstractNumId w:val="124"/>
  </w:num>
  <w:num w:numId="243">
    <w:abstractNumId w:val="124"/>
  </w:num>
  <w:num w:numId="244">
    <w:abstractNumId w:val="124"/>
  </w:num>
  <w:num w:numId="245">
    <w:abstractNumId w:val="124"/>
  </w:num>
  <w:num w:numId="246">
    <w:abstractNumId w:val="124"/>
  </w:num>
  <w:num w:numId="247">
    <w:abstractNumId w:val="9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89"/>
  </w:num>
  <w:num w:numId="249">
    <w:abstractNumId w:val="96"/>
  </w:num>
  <w:num w:numId="250">
    <w:abstractNumId w:val="15"/>
  </w:num>
  <w:num w:numId="251">
    <w:abstractNumId w:val="62"/>
  </w:num>
  <w:num w:numId="252">
    <w:abstractNumId w:val="47"/>
  </w:num>
  <w:num w:numId="253">
    <w:abstractNumId w:val="124"/>
  </w:num>
  <w:num w:numId="254">
    <w:abstractNumId w:val="12"/>
  </w:num>
  <w:num w:numId="255">
    <w:abstractNumId w:val="167"/>
  </w:num>
  <w:num w:numId="256">
    <w:abstractNumId w:val="124"/>
  </w:num>
  <w:num w:numId="257">
    <w:abstractNumId w:val="164"/>
  </w:num>
  <w:num w:numId="258">
    <w:abstractNumId w:val="52"/>
  </w:num>
  <w:num w:numId="259">
    <w:abstractNumId w:val="124"/>
  </w:num>
  <w:num w:numId="260">
    <w:abstractNumId w:val="124"/>
  </w:num>
  <w:num w:numId="261">
    <w:abstractNumId w:val="124"/>
  </w:num>
  <w:num w:numId="262">
    <w:abstractNumId w:val="124"/>
  </w:num>
  <w:num w:numId="263">
    <w:abstractNumId w:val="124"/>
  </w:num>
  <w:num w:numId="264">
    <w:abstractNumId w:val="124"/>
  </w:num>
  <w:num w:numId="265">
    <w:abstractNumId w:val="124"/>
  </w:num>
  <w:num w:numId="266">
    <w:abstractNumId w:val="124"/>
  </w:num>
  <w:num w:numId="267">
    <w:abstractNumId w:val="124"/>
  </w:num>
  <w:num w:numId="268">
    <w:abstractNumId w:val="136"/>
  </w:num>
  <w:num w:numId="269">
    <w:abstractNumId w:val="138"/>
  </w:num>
  <w:num w:numId="270">
    <w:abstractNumId w:val="188"/>
  </w:num>
  <w:num w:numId="271">
    <w:abstractNumId w:val="126"/>
  </w:num>
  <w:num w:numId="272">
    <w:abstractNumId w:val="71"/>
  </w:num>
  <w:num w:numId="273">
    <w:abstractNumId w:val="110"/>
  </w:num>
  <w:numIdMacAtCleanup w:val="267"/>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zoom w:percent="170"/>
  <w:proofState w:spelling="clean" w:grammar="clean"/>
  <w:attachedTemplate r:id="rId1"/>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8BB"/>
    <w:rsid w:val="00024F38"/>
    <w:rsid w:val="00047F88"/>
    <w:rsid w:val="00050AF1"/>
    <w:rsid w:val="00057AFC"/>
    <w:rsid w:val="0007056D"/>
    <w:rsid w:val="00073C82"/>
    <w:rsid w:val="000A0551"/>
    <w:rsid w:val="000A3EDE"/>
    <w:rsid w:val="000C3868"/>
    <w:rsid w:val="000C6A22"/>
    <w:rsid w:val="000F2093"/>
    <w:rsid w:val="00100C9D"/>
    <w:rsid w:val="00107C7E"/>
    <w:rsid w:val="00115288"/>
    <w:rsid w:val="00121442"/>
    <w:rsid w:val="00150531"/>
    <w:rsid w:val="00185462"/>
    <w:rsid w:val="0019273F"/>
    <w:rsid w:val="001A1697"/>
    <w:rsid w:val="001C5069"/>
    <w:rsid w:val="001C65D5"/>
    <w:rsid w:val="001D4AC7"/>
    <w:rsid w:val="00204E64"/>
    <w:rsid w:val="0022098E"/>
    <w:rsid w:val="002233C2"/>
    <w:rsid w:val="00251F25"/>
    <w:rsid w:val="00253F68"/>
    <w:rsid w:val="00275F6A"/>
    <w:rsid w:val="002974F4"/>
    <w:rsid w:val="002A5BB7"/>
    <w:rsid w:val="002B1AE5"/>
    <w:rsid w:val="002B4756"/>
    <w:rsid w:val="002E1A68"/>
    <w:rsid w:val="002E316F"/>
    <w:rsid w:val="002F22FF"/>
    <w:rsid w:val="002F35C2"/>
    <w:rsid w:val="00310435"/>
    <w:rsid w:val="00315DDC"/>
    <w:rsid w:val="0032061A"/>
    <w:rsid w:val="00354B52"/>
    <w:rsid w:val="00357B3B"/>
    <w:rsid w:val="00370BB4"/>
    <w:rsid w:val="003728B5"/>
    <w:rsid w:val="00373190"/>
    <w:rsid w:val="00376099"/>
    <w:rsid w:val="00385760"/>
    <w:rsid w:val="003867FF"/>
    <w:rsid w:val="00390E41"/>
    <w:rsid w:val="00397A4A"/>
    <w:rsid w:val="003A6483"/>
    <w:rsid w:val="003B0CBD"/>
    <w:rsid w:val="003D3A29"/>
    <w:rsid w:val="003E43EE"/>
    <w:rsid w:val="003F1405"/>
    <w:rsid w:val="004139FD"/>
    <w:rsid w:val="004272D4"/>
    <w:rsid w:val="00430D79"/>
    <w:rsid w:val="00436106"/>
    <w:rsid w:val="0044091F"/>
    <w:rsid w:val="0045793B"/>
    <w:rsid w:val="0049582B"/>
    <w:rsid w:val="004B760F"/>
    <w:rsid w:val="004B77D5"/>
    <w:rsid w:val="004C310D"/>
    <w:rsid w:val="004C3A90"/>
    <w:rsid w:val="004E4199"/>
    <w:rsid w:val="004F7D06"/>
    <w:rsid w:val="0050660A"/>
    <w:rsid w:val="0052054C"/>
    <w:rsid w:val="00520A36"/>
    <w:rsid w:val="00520A66"/>
    <w:rsid w:val="005336B9"/>
    <w:rsid w:val="00535778"/>
    <w:rsid w:val="005518A4"/>
    <w:rsid w:val="005547D8"/>
    <w:rsid w:val="00554F21"/>
    <w:rsid w:val="00564E4B"/>
    <w:rsid w:val="00566006"/>
    <w:rsid w:val="00570636"/>
    <w:rsid w:val="00583E14"/>
    <w:rsid w:val="005A2C19"/>
    <w:rsid w:val="005A601D"/>
    <w:rsid w:val="005A7B33"/>
    <w:rsid w:val="005B40A6"/>
    <w:rsid w:val="005B4FED"/>
    <w:rsid w:val="005B6C98"/>
    <w:rsid w:val="005E4CC4"/>
    <w:rsid w:val="005E7F04"/>
    <w:rsid w:val="005F14FC"/>
    <w:rsid w:val="005F60DD"/>
    <w:rsid w:val="00615A5B"/>
    <w:rsid w:val="00616D69"/>
    <w:rsid w:val="00634955"/>
    <w:rsid w:val="00652CE1"/>
    <w:rsid w:val="00676BFD"/>
    <w:rsid w:val="006877BB"/>
    <w:rsid w:val="006B52CA"/>
    <w:rsid w:val="006C5F88"/>
    <w:rsid w:val="00726B07"/>
    <w:rsid w:val="007360DF"/>
    <w:rsid w:val="007366E4"/>
    <w:rsid w:val="00736D9E"/>
    <w:rsid w:val="00742AFB"/>
    <w:rsid w:val="00742BA1"/>
    <w:rsid w:val="007A223F"/>
    <w:rsid w:val="007A4DB5"/>
    <w:rsid w:val="007B3152"/>
    <w:rsid w:val="007B754E"/>
    <w:rsid w:val="007C0DE8"/>
    <w:rsid w:val="007C78BB"/>
    <w:rsid w:val="007D2A9B"/>
    <w:rsid w:val="007D4A82"/>
    <w:rsid w:val="007D6854"/>
    <w:rsid w:val="007E454F"/>
    <w:rsid w:val="00804F12"/>
    <w:rsid w:val="00805A3B"/>
    <w:rsid w:val="00827A71"/>
    <w:rsid w:val="00851A31"/>
    <w:rsid w:val="00856401"/>
    <w:rsid w:val="00867ACA"/>
    <w:rsid w:val="0087220D"/>
    <w:rsid w:val="00872F57"/>
    <w:rsid w:val="00890EDB"/>
    <w:rsid w:val="008A0F2C"/>
    <w:rsid w:val="008A3979"/>
    <w:rsid w:val="008B6892"/>
    <w:rsid w:val="008D3EEB"/>
    <w:rsid w:val="008E4FB4"/>
    <w:rsid w:val="00927941"/>
    <w:rsid w:val="00937528"/>
    <w:rsid w:val="00937D39"/>
    <w:rsid w:val="0094565B"/>
    <w:rsid w:val="0095154D"/>
    <w:rsid w:val="00955369"/>
    <w:rsid w:val="00961C43"/>
    <w:rsid w:val="009819EE"/>
    <w:rsid w:val="009874BA"/>
    <w:rsid w:val="009876F0"/>
    <w:rsid w:val="00990A28"/>
    <w:rsid w:val="009A2668"/>
    <w:rsid w:val="009A2987"/>
    <w:rsid w:val="009D2966"/>
    <w:rsid w:val="009E2A3C"/>
    <w:rsid w:val="009F1585"/>
    <w:rsid w:val="009F4556"/>
    <w:rsid w:val="009F4D31"/>
    <w:rsid w:val="009F6867"/>
    <w:rsid w:val="00A06E2D"/>
    <w:rsid w:val="00A13534"/>
    <w:rsid w:val="00A13DA7"/>
    <w:rsid w:val="00A36B3E"/>
    <w:rsid w:val="00A63A5F"/>
    <w:rsid w:val="00A76550"/>
    <w:rsid w:val="00A80023"/>
    <w:rsid w:val="00A84C26"/>
    <w:rsid w:val="00A86289"/>
    <w:rsid w:val="00A903FA"/>
    <w:rsid w:val="00AA269B"/>
    <w:rsid w:val="00AA6B1B"/>
    <w:rsid w:val="00AE3901"/>
    <w:rsid w:val="00AE43F2"/>
    <w:rsid w:val="00AF1CC6"/>
    <w:rsid w:val="00B17740"/>
    <w:rsid w:val="00B32D9F"/>
    <w:rsid w:val="00B34918"/>
    <w:rsid w:val="00B36AB6"/>
    <w:rsid w:val="00B44C05"/>
    <w:rsid w:val="00B577E2"/>
    <w:rsid w:val="00B94707"/>
    <w:rsid w:val="00BC6798"/>
    <w:rsid w:val="00BD3886"/>
    <w:rsid w:val="00BF1FB8"/>
    <w:rsid w:val="00BF46FD"/>
    <w:rsid w:val="00C0510F"/>
    <w:rsid w:val="00C32AF0"/>
    <w:rsid w:val="00C36DB5"/>
    <w:rsid w:val="00C717D3"/>
    <w:rsid w:val="00C71E76"/>
    <w:rsid w:val="00C83F65"/>
    <w:rsid w:val="00CA66F4"/>
    <w:rsid w:val="00CB7821"/>
    <w:rsid w:val="00CC0B2B"/>
    <w:rsid w:val="00CC707C"/>
    <w:rsid w:val="00CD295D"/>
    <w:rsid w:val="00CE3236"/>
    <w:rsid w:val="00CE511C"/>
    <w:rsid w:val="00CE601E"/>
    <w:rsid w:val="00CE6752"/>
    <w:rsid w:val="00CF5637"/>
    <w:rsid w:val="00D11355"/>
    <w:rsid w:val="00D23714"/>
    <w:rsid w:val="00D51247"/>
    <w:rsid w:val="00D5285A"/>
    <w:rsid w:val="00D955C0"/>
    <w:rsid w:val="00DA0C83"/>
    <w:rsid w:val="00E07D76"/>
    <w:rsid w:val="00E20B6E"/>
    <w:rsid w:val="00E250A3"/>
    <w:rsid w:val="00E54738"/>
    <w:rsid w:val="00E60060"/>
    <w:rsid w:val="00E86722"/>
    <w:rsid w:val="00EA2794"/>
    <w:rsid w:val="00ED0D27"/>
    <w:rsid w:val="00F4036B"/>
    <w:rsid w:val="00F43352"/>
    <w:rsid w:val="00F53659"/>
    <w:rsid w:val="00F61B0F"/>
    <w:rsid w:val="00F73C0C"/>
    <w:rsid w:val="00F907AA"/>
    <w:rsid w:val="00FB4240"/>
    <w:rsid w:val="00FF06D8"/>
    <w:rsid w:val="00FF5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spidmax="2049" v:ext="edit"/>
    <o:shapelayout v:ext="edit">
      <o:idmap data="1" v:ext="edit"/>
    </o:shapelayout>
  </w:shapeDefaults>
  <w:decimalSymbol w:val="."/>
  <w:listSeparator w:val=","/>
  <w14:docId w14:val="13C5D937"/>
  <w15:docId w15:val="{E340B960-FD44-4FED-9B78-E87CED976F61}"/>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w14 w15 w16se w16cid">
  <w:docDefaults>
    <w:rPrDefault>
      <w:rPr>
        <w:rFonts w:ascii="Calibri" w:hAnsi="Calibri" w:eastAsia="Calibri" w:cs="Times New Roman"/>
        <w:sz w:val="20"/>
        <w:lang w:val="en-US" w:eastAsia="en-US" w:bidi="ar-SA"/>
      </w:rPr>
    </w:rPrDefault>
    <w:pPrDefault/>
  </w:docDefaults>
  <w:latentStyles w:defLockedState="false" w:defUIPriority="99" w:defSemiHidden="false" w:defUnhideWhenUsed="false" w:defQFormat="false" w:count="376">
    <w:lsdException w:name="Normal" w:uiPriority="0" w:qFormat="true"/>
    <w:lsdException w:name="heading 1" w:uiPriority="0" w:qFormat="true"/>
    <w:lsdException w:name="heading 2" w:uiPriority="9" w:semiHidden="true" w:unhideWhenUsed="true" w:qFormat="true"/>
    <w:lsdException w:name="heading 3" w:uiPriority="9" w:semiHidden="true" w:unhideWhenUsed="true" w:qFormat="true"/>
    <w:lsdException w:name="heading 4" w:uiPriority="0" w:semiHidden="true" w:unhideWhenUsed="true" w:qFormat="true"/>
    <w:lsdException w:name="heading 5" w:uiPriority="0" w:semiHidden="true" w:unhideWhenUsed="true" w:qFormat="true"/>
    <w:lsdException w:name="heading 6" w:uiPriority="0" w:semiHidden="true" w:unhideWhenUsed="true"/>
    <w:lsdException w:name="heading 7" w:uiPriority="0" w:semiHidden="true" w:unhideWhenUsed="true" w:qFormat="true"/>
    <w:lsdException w:name="heading 8" w:uiPriority="0" w:semiHidden="true" w:unhideWhenUsed="true" w:qFormat="true"/>
    <w:lsdException w:name="heading 9" w:uiPriority="0"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uiPriority="0" w:semiHidden="true" w:unhideWhenUsed="true"/>
    <w:lsdException w:name="header" w:uiPriority="0"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uiPriority="0" w:semiHidden="true" w:unhideWhenUsed="true"/>
    <w:lsdException w:name="line number" w:semiHidden="true" w:unhideWhenUsed="true"/>
    <w:lsdException w:name="page number" w:uiPriority="0"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0" w:qFormat="true"/>
    <w:lsdException w:name="Closing" w:semiHidden="true" w:unhideWhenUsed="true"/>
    <w:lsdException w:name="Signature" w:semiHidden="true" w:unhideWhenUsed="true"/>
    <w:lsdException w:name="Default Paragraph Font" w:uiPriority="1" w:semiHidden="true" w:unhideWhenUsed="true"/>
    <w:lsdException w:name="Body Text" w:uiPriority="0"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uiPriority="0"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uiPriority="0" w:semiHidden="true" w:unhideWhenUsed="true"/>
    <w:lsdException w:name="Strong" w:uiPriority="22" w:qFormat="true"/>
    <w:lsdException w:name="Emphasis" w:uiPriority="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uiPriority="0"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2" w:semiHidden="true" w:unhideWhenUsed="true"/>
    <w:lsdException w:name="Table Web 1" w:semiHidden="true" w:unhideWhenUsed="true"/>
    <w:lsdException w:name="Balloon Text" w:uiPriority="0" w:semiHidden="true" w:unhideWhenUsed="true"/>
    <w:lsdException w:name="Table Grid" w:uiPriority="0"/>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true" w:unhideWhenUsed="true"/>
    <w:lsdException w:name="Smart Hyperlink" w:semiHidden="true" w:unhideWhenUsed="true"/>
    <w:lsdException w:name="Hashtag" w:semiHidden="true" w:unhideWhenUsed="true"/>
    <w:lsdException w:name="Unresolved Mention" w:semiHidden="true" w:unhideWhenUsed="true"/>
    <w:lsdException w:name="Smart Link" w:semiHidden="true" w:unhideWhenUsed="true"/>
  </w:latentStyles>
  <w:style w:type="paragraph" w:styleId="Normal" w:default="true">
    <w:name w:val="Normal"/>
    <w:qFormat/>
    <w:rsid w:val="00890EDB"/>
    <w:rPr>
      <w:rFonts w:ascii="Arial Narrow" w:hAnsi="Arial Narrow" w:eastAsia="Times New Roman"/>
      <w:sz w:val="18"/>
      <w:szCs w:val="24"/>
    </w:rPr>
  </w:style>
  <w:style w:type="paragraph" w:styleId="Heading1">
    <w:name w:val="heading 1"/>
    <w:basedOn w:val="Normal"/>
    <w:next w:val="Normal"/>
    <w:link w:val="Heading1Char"/>
    <w:qFormat/>
    <w:rsid w:val="005B4FED"/>
    <w:pPr>
      <w:keepNext/>
      <w:numPr>
        <w:numId w:val="1"/>
      </w:numPr>
      <w:spacing w:before="240" w:after="60"/>
      <w:outlineLvl w:val="0"/>
    </w:pPr>
    <w:rPr>
      <w:rFonts w:ascii="Open Sans" w:hAnsi="Open Sans" w:cs="Arial"/>
      <w:b/>
      <w:bCs/>
      <w:color w:val="1F2555"/>
      <w:kern w:val="32"/>
      <w:sz w:val="40"/>
      <w:szCs w:val="32"/>
    </w:rPr>
  </w:style>
  <w:style w:type="paragraph" w:styleId="Heading2">
    <w:name w:val="heading 2"/>
    <w:basedOn w:val="Heading1"/>
    <w:next w:val="Normal"/>
    <w:link w:val="Heading2Char"/>
    <w:uiPriority w:val="9"/>
    <w:qFormat/>
    <w:rsid w:val="007C78BB"/>
    <w:pPr>
      <w:numPr>
        <w:ilvl w:val="1"/>
      </w:numPr>
      <w:tabs>
        <w:tab w:val="left" w:pos="720"/>
      </w:tabs>
      <w:outlineLvl w:val="1"/>
    </w:pPr>
    <w:rPr>
      <w:bCs w:val="false"/>
      <w:iCs/>
      <w:sz w:val="36"/>
      <w:szCs w:val="28"/>
    </w:rPr>
  </w:style>
  <w:style w:type="paragraph" w:styleId="Heading3">
    <w:name w:val="heading 3"/>
    <w:basedOn w:val="Heading2"/>
    <w:next w:val="Normal"/>
    <w:link w:val="Heading3Char"/>
    <w:uiPriority w:val="9"/>
    <w:qFormat/>
    <w:rsid w:val="005B4FED"/>
    <w:pPr>
      <w:numPr>
        <w:ilvl w:val="2"/>
      </w:numPr>
      <w:tabs>
        <w:tab w:val="left" w:pos="1008"/>
        <w:tab w:val="left" w:pos="1296"/>
      </w:tabs>
      <w:outlineLvl w:val="2"/>
    </w:pPr>
    <w:rPr>
      <w:b w:val="false"/>
      <w:bCs/>
      <w:sz w:val="32"/>
      <w:szCs w:val="26"/>
    </w:rPr>
  </w:style>
  <w:style w:type="paragraph" w:styleId="Heading4">
    <w:name w:val="heading 4"/>
    <w:basedOn w:val="Heading3"/>
    <w:next w:val="Normal"/>
    <w:link w:val="Heading4Char"/>
    <w:qFormat/>
    <w:rsid w:val="005B4FED"/>
    <w:pPr>
      <w:numPr>
        <w:ilvl w:val="3"/>
      </w:numPr>
      <w:tabs>
        <w:tab w:val="clear" w:pos="1008"/>
        <w:tab w:val="left" w:pos="1800"/>
        <w:tab w:val="num" w:pos="5904"/>
      </w:tabs>
      <w:ind w:left="864"/>
      <w:outlineLvl w:val="3"/>
    </w:pPr>
    <w:rPr>
      <w:bCs w:val="false"/>
      <w:sz w:val="28"/>
      <w:szCs w:val="28"/>
    </w:rPr>
  </w:style>
  <w:style w:type="paragraph" w:styleId="Heading5">
    <w:name w:val="heading 5"/>
    <w:basedOn w:val="Heading4"/>
    <w:next w:val="Normal"/>
    <w:link w:val="Heading5Char"/>
    <w:qFormat/>
    <w:rsid w:val="005B4FED"/>
    <w:pPr>
      <w:numPr>
        <w:ilvl w:val="4"/>
      </w:numPr>
      <w:tabs>
        <w:tab w:val="clear" w:pos="1296"/>
        <w:tab w:val="clear" w:pos="1800"/>
        <w:tab w:val="left" w:pos="1440"/>
        <w:tab w:val="left" w:pos="2304"/>
      </w:tabs>
      <w:outlineLvl w:val="4"/>
    </w:pPr>
    <w:rPr>
      <w:bCs/>
      <w:iCs w:val="false"/>
      <w:szCs w:val="26"/>
    </w:rPr>
  </w:style>
  <w:style w:type="paragraph" w:styleId="Heading6">
    <w:name w:val="heading 6"/>
    <w:basedOn w:val="Heading5"/>
    <w:next w:val="Normal"/>
    <w:link w:val="Heading6Char"/>
    <w:rsid w:val="007C78BB"/>
    <w:pPr>
      <w:numPr>
        <w:ilvl w:val="5"/>
      </w:numPr>
      <w:tabs>
        <w:tab w:val="clear" w:pos="1152"/>
        <w:tab w:val="clear" w:pos="1440"/>
        <w:tab w:val="left" w:pos="1512"/>
      </w:tabs>
      <w:outlineLvl w:val="5"/>
    </w:pPr>
    <w:rPr>
      <w:bCs w:val="false"/>
      <w:sz w:val="24"/>
      <w:szCs w:val="22"/>
    </w:rPr>
  </w:style>
  <w:style w:type="paragraph" w:styleId="Heading7">
    <w:name w:val="heading 7"/>
    <w:basedOn w:val="Heading6"/>
    <w:next w:val="Normal"/>
    <w:link w:val="Heading7Char"/>
    <w:qFormat/>
    <w:rsid w:val="005B4FED"/>
    <w:pPr>
      <w:numPr>
        <w:ilvl w:val="6"/>
      </w:numPr>
      <w:tabs>
        <w:tab w:val="clear" w:pos="1296"/>
        <w:tab w:val="clear" w:pos="1512"/>
        <w:tab w:val="left" w:pos="1656"/>
      </w:tabs>
      <w:outlineLvl w:val="6"/>
    </w:pPr>
  </w:style>
  <w:style w:type="paragraph" w:styleId="Heading8">
    <w:name w:val="heading 8"/>
    <w:basedOn w:val="Heading7"/>
    <w:next w:val="Normal"/>
    <w:link w:val="Heading8Char"/>
    <w:qFormat/>
    <w:rsid w:val="005B4FED"/>
    <w:pPr>
      <w:numPr>
        <w:ilvl w:val="7"/>
      </w:numPr>
      <w:tabs>
        <w:tab w:val="clear" w:pos="720"/>
        <w:tab w:val="clear" w:pos="1656"/>
        <w:tab w:val="left" w:pos="1800"/>
      </w:tabs>
      <w:outlineLvl w:val="7"/>
    </w:pPr>
    <w:rPr>
      <w:iCs/>
      <w:sz w:val="22"/>
    </w:rPr>
  </w:style>
  <w:style w:type="paragraph" w:styleId="Heading9">
    <w:name w:val="heading 9"/>
    <w:basedOn w:val="Heading8"/>
    <w:next w:val="Normal"/>
    <w:link w:val="Heading9Char"/>
    <w:qFormat/>
    <w:rsid w:val="005B4FED"/>
    <w:pPr>
      <w:numPr>
        <w:ilvl w:val="8"/>
      </w:numPr>
      <w:tabs>
        <w:tab w:val="clear" w:pos="1584"/>
        <w:tab w:val="clear" w:pos="1800"/>
        <w:tab w:val="left" w:pos="1944"/>
      </w:tabs>
      <w:outlineLvl w:val="8"/>
    </w:p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character" w:styleId="Heading1Char" w:customStyle="true">
    <w:name w:val="Heading 1 Char"/>
    <w:link w:val="Heading1"/>
    <w:rsid w:val="005B4FED"/>
    <w:rPr>
      <w:rFonts w:ascii="Open Sans" w:hAnsi="Open Sans" w:eastAsia="Times New Roman" w:cs="Arial"/>
      <w:b/>
      <w:bCs/>
      <w:color w:val="1F2555"/>
      <w:kern w:val="32"/>
      <w:sz w:val="40"/>
      <w:szCs w:val="32"/>
    </w:rPr>
  </w:style>
  <w:style w:type="character" w:styleId="Heading2Char" w:customStyle="true">
    <w:name w:val="Heading 2 Char"/>
    <w:link w:val="Heading2"/>
    <w:uiPriority w:val="9"/>
    <w:rsid w:val="007C78BB"/>
    <w:rPr>
      <w:rFonts w:ascii="Arial" w:hAnsi="Arial" w:eastAsia="Times New Roman" w:cs="Arial"/>
      <w:b/>
      <w:iCs/>
      <w:kern w:val="32"/>
      <w:sz w:val="36"/>
      <w:szCs w:val="28"/>
    </w:rPr>
  </w:style>
  <w:style w:type="character" w:styleId="Heading3Char" w:customStyle="true">
    <w:name w:val="Heading 3 Char"/>
    <w:link w:val="Heading3"/>
    <w:uiPriority w:val="9"/>
    <w:rsid w:val="005B4FED"/>
    <w:rPr>
      <w:rFonts w:ascii="Open Sans" w:hAnsi="Open Sans" w:eastAsia="Times New Roman" w:cs="Arial"/>
      <w:bCs/>
      <w:iCs/>
      <w:color w:val="1F2555"/>
      <w:kern w:val="32"/>
      <w:sz w:val="32"/>
      <w:szCs w:val="26"/>
    </w:rPr>
  </w:style>
  <w:style w:type="character" w:styleId="Heading4Char" w:customStyle="true">
    <w:name w:val="Heading 4 Char"/>
    <w:link w:val="Heading4"/>
    <w:rsid w:val="005B4FED"/>
    <w:rPr>
      <w:rFonts w:ascii="Open Sans" w:hAnsi="Open Sans" w:eastAsia="Times New Roman" w:cs="Arial"/>
      <w:iCs/>
      <w:color w:val="1F2555"/>
      <w:kern w:val="32"/>
      <w:sz w:val="28"/>
      <w:szCs w:val="28"/>
    </w:rPr>
  </w:style>
  <w:style w:type="character" w:styleId="Heading5Char" w:customStyle="true">
    <w:name w:val="Heading 5 Char"/>
    <w:link w:val="Heading5"/>
    <w:rsid w:val="005B4FED"/>
    <w:rPr>
      <w:rFonts w:ascii="Open Sans" w:hAnsi="Open Sans" w:eastAsia="Times New Roman" w:cs="Arial"/>
      <w:bCs/>
      <w:color w:val="1F2555"/>
      <w:kern w:val="32"/>
      <w:sz w:val="28"/>
      <w:szCs w:val="26"/>
    </w:rPr>
  </w:style>
  <w:style w:type="character" w:styleId="Heading6Char" w:customStyle="true">
    <w:name w:val="Heading 6 Char"/>
    <w:link w:val="Heading6"/>
    <w:rsid w:val="007C78BB"/>
    <w:rPr>
      <w:rFonts w:ascii="Arial" w:hAnsi="Arial" w:eastAsia="Times New Roman" w:cs="Arial"/>
      <w:kern w:val="32"/>
      <w:sz w:val="24"/>
    </w:rPr>
  </w:style>
  <w:style w:type="character" w:styleId="Heading7Char" w:customStyle="true">
    <w:name w:val="Heading 7 Char"/>
    <w:link w:val="Heading7"/>
    <w:rsid w:val="005B4FED"/>
    <w:rPr>
      <w:rFonts w:ascii="Open Sans" w:hAnsi="Open Sans" w:eastAsia="Times New Roman" w:cs="Arial"/>
      <w:color w:val="1F2555"/>
      <w:kern w:val="32"/>
      <w:sz w:val="24"/>
      <w:szCs w:val="22"/>
    </w:rPr>
  </w:style>
  <w:style w:type="character" w:styleId="Heading8Char" w:customStyle="true">
    <w:name w:val="Heading 8 Char"/>
    <w:link w:val="Heading8"/>
    <w:rsid w:val="005B4FED"/>
    <w:rPr>
      <w:rFonts w:ascii="Open Sans" w:hAnsi="Open Sans" w:eastAsia="Times New Roman" w:cs="Arial"/>
      <w:iCs/>
      <w:color w:val="1F2555"/>
      <w:kern w:val="32"/>
      <w:sz w:val="22"/>
      <w:szCs w:val="22"/>
    </w:rPr>
  </w:style>
  <w:style w:type="character" w:styleId="Heading9Char" w:customStyle="true">
    <w:name w:val="Heading 9 Char"/>
    <w:link w:val="Heading9"/>
    <w:rsid w:val="005B4FED"/>
    <w:rPr>
      <w:rFonts w:ascii="Open Sans" w:hAnsi="Open Sans" w:eastAsia="Times New Roman" w:cs="Arial"/>
      <w:iCs/>
      <w:color w:val="1F2555"/>
      <w:kern w:val="32"/>
      <w:sz w:val="22"/>
      <w:szCs w:val="22"/>
    </w:rPr>
  </w:style>
  <w:style w:type="paragraph" w:styleId="Footer">
    <w:name w:val="footer"/>
    <w:basedOn w:val="Normal"/>
    <w:link w:val="FooterChar"/>
    <w:uiPriority w:val="99"/>
    <w:rsid w:val="007C78BB"/>
    <w:pPr>
      <w:tabs>
        <w:tab w:val="center" w:pos="4320"/>
        <w:tab w:val="right" w:pos="8640"/>
      </w:tabs>
    </w:pPr>
  </w:style>
  <w:style w:type="character" w:styleId="FooterChar" w:customStyle="true">
    <w:name w:val="Footer Char"/>
    <w:link w:val="Footer"/>
    <w:uiPriority w:val="99"/>
    <w:rsid w:val="007C78BB"/>
    <w:rPr>
      <w:rFonts w:ascii="Arial" w:hAnsi="Arial" w:eastAsia="Times New Roman" w:cs="Times New Roman"/>
      <w:sz w:val="20"/>
      <w:szCs w:val="24"/>
    </w:rPr>
  </w:style>
  <w:style w:type="paragraph" w:styleId="Title">
    <w:name w:val="Title"/>
    <w:basedOn w:val="Normal"/>
    <w:link w:val="TitleChar"/>
    <w:qFormat/>
    <w:rsid w:val="007C78BB"/>
    <w:pPr>
      <w:jc w:val="center"/>
    </w:pPr>
    <w:rPr>
      <w:rFonts w:eastAsia="Arial Unicode MS" w:cs="Arial"/>
      <w:b/>
      <w:bCs/>
      <w:sz w:val="28"/>
      <w:szCs w:val="20"/>
    </w:rPr>
  </w:style>
  <w:style w:type="character" w:styleId="TitleChar" w:customStyle="true">
    <w:name w:val="Title Char"/>
    <w:link w:val="Title"/>
    <w:rsid w:val="007C78BB"/>
    <w:rPr>
      <w:rFonts w:ascii="Arial" w:hAnsi="Arial" w:eastAsia="Arial Unicode MS" w:cs="Arial"/>
      <w:b/>
      <w:bCs/>
      <w:sz w:val="28"/>
      <w:szCs w:val="20"/>
    </w:rPr>
  </w:style>
  <w:style w:type="character" w:styleId="Hyperlink">
    <w:name w:val="Hyperlink"/>
    <w:uiPriority w:val="99"/>
    <w:rsid w:val="007C78BB"/>
    <w:rPr>
      <w:color w:val="0000FF"/>
      <w:u w:val="none"/>
    </w:rPr>
  </w:style>
  <w:style w:type="paragraph" w:styleId="TOC1">
    <w:name w:val="toc 1"/>
    <w:next w:val="Normal"/>
    <w:uiPriority w:val="39"/>
    <w:rsid w:val="007C78BB"/>
    <w:pPr>
      <w:tabs>
        <w:tab w:val="left" w:pos="1080"/>
        <w:tab w:val="right" w:leader="dot" w:pos="8630"/>
      </w:tabs>
      <w:ind w:left="576"/>
    </w:pPr>
    <w:rPr>
      <w:rFonts w:ascii="Arial Narrow" w:hAnsi="Arial Narrow" w:eastAsia="Times New Roman"/>
      <w:b/>
      <w:color w:val="333399"/>
      <w:sz w:val="22"/>
      <w:szCs w:val="22"/>
    </w:rPr>
  </w:style>
  <w:style w:type="paragraph" w:styleId="CopyrightDate" w:customStyle="true">
    <w:name w:val="Copyright Date"/>
    <w:basedOn w:val="Normal"/>
    <w:rsid w:val="007C78BB"/>
    <w:pPr>
      <w:keepNext/>
      <w:pageBreakBefore/>
      <w:tabs>
        <w:tab w:val="left" w:pos="3600"/>
        <w:tab w:val="left" w:pos="4320"/>
        <w:tab w:val="left" w:pos="5760"/>
      </w:tabs>
      <w:spacing w:before="240" w:after="20"/>
      <w:ind w:right="547"/>
      <w:jc w:val="center"/>
    </w:pPr>
    <w:rPr>
      <w:rFonts w:ascii="NewCenturySchlbk" w:hAnsi="NewCenturySchlbk"/>
      <w:b/>
      <w:bCs/>
      <w:szCs w:val="20"/>
    </w:rPr>
  </w:style>
  <w:style w:type="paragraph" w:styleId="COPYRIGHT" w:customStyle="true">
    <w:name w:val="COPYRIGHT"/>
    <w:basedOn w:val="Normal"/>
    <w:rsid w:val="007C78BB"/>
    <w:pPr>
      <w:tabs>
        <w:tab w:val="left" w:pos="3600"/>
        <w:tab w:val="left" w:pos="4320"/>
        <w:tab w:val="left" w:pos="5760"/>
      </w:tabs>
      <w:spacing w:before="240" w:line="280" w:lineRule="exact"/>
    </w:pPr>
    <w:rPr>
      <w:rFonts w:cs="Arial"/>
      <w:szCs w:val="20"/>
    </w:rPr>
  </w:style>
  <w:style w:type="paragraph" w:styleId="ContentsTitle" w:customStyle="true">
    <w:name w:val="Contents Title"/>
    <w:next w:val="Normal"/>
    <w:rsid w:val="007C78BB"/>
    <w:rPr>
      <w:rFonts w:ascii="Arial Narrow" w:hAnsi="Arial Narrow" w:eastAsia="Times New Roman"/>
      <w:b/>
      <w:bCs/>
      <w:noProof/>
      <w:color w:val="000080"/>
      <w:sz w:val="40"/>
    </w:rPr>
  </w:style>
  <w:style w:type="paragraph" w:styleId="AllRightsReserved" w:customStyle="true">
    <w:name w:val="All Rights Reserved"/>
    <w:basedOn w:val="Normal"/>
    <w:rsid w:val="007C78BB"/>
    <w:pPr>
      <w:spacing w:line="280" w:lineRule="exact"/>
      <w:jc w:val="center"/>
    </w:pPr>
    <w:rPr>
      <w:szCs w:val="20"/>
    </w:rPr>
  </w:style>
  <w:style w:type="paragraph" w:styleId="CopyrightDocInfoBottom" w:customStyle="true">
    <w:name w:val="Copyright Doc Info Bottom"/>
    <w:basedOn w:val="Normal"/>
    <w:semiHidden/>
    <w:rsid w:val="007C78BB"/>
    <w:rPr>
      <w:szCs w:val="20"/>
    </w:rPr>
  </w:style>
  <w:style w:type="paragraph" w:styleId="BodyText">
    <w:name w:val="Body Text"/>
    <w:basedOn w:val="Normal"/>
    <w:link w:val="BodyTextChar"/>
    <w:unhideWhenUsed/>
    <w:rsid w:val="007C78BB"/>
    <w:pPr>
      <w:spacing w:after="120"/>
    </w:pPr>
    <w:rPr>
      <w:rFonts w:ascii="Trebuchet MS" w:hAnsi="Trebuchet MS"/>
    </w:rPr>
  </w:style>
  <w:style w:type="character" w:styleId="BodyTextChar" w:customStyle="true">
    <w:name w:val="Body Text Char"/>
    <w:link w:val="BodyText"/>
    <w:rsid w:val="007C78BB"/>
    <w:rPr>
      <w:rFonts w:ascii="Trebuchet MS" w:hAnsi="Trebuchet MS" w:eastAsia="Times New Roman" w:cs="Times New Roman"/>
      <w:sz w:val="20"/>
      <w:szCs w:val="24"/>
    </w:rPr>
  </w:style>
  <w:style w:type="paragraph" w:styleId="BodyText3">
    <w:name w:val="Body Text 3"/>
    <w:basedOn w:val="BodyText"/>
    <w:link w:val="BodyText3Char"/>
    <w:unhideWhenUsed/>
    <w:rsid w:val="007C78BB"/>
    <w:pPr>
      <w:spacing w:before="40" w:after="0"/>
    </w:pPr>
  </w:style>
  <w:style w:type="character" w:styleId="BodyText3Char" w:customStyle="true">
    <w:name w:val="Body Text 3 Char"/>
    <w:link w:val="BodyText3"/>
    <w:rsid w:val="007C78BB"/>
    <w:rPr>
      <w:rFonts w:ascii="Trebuchet MS" w:hAnsi="Trebuchet MS" w:eastAsia="Times New Roman" w:cs="Times New Roman"/>
      <w:sz w:val="20"/>
      <w:szCs w:val="24"/>
    </w:rPr>
  </w:style>
  <w:style w:type="paragraph" w:styleId="Companyname" w:customStyle="true">
    <w:name w:val="Company name"/>
    <w:basedOn w:val="Normal"/>
    <w:next w:val="Normal"/>
    <w:rsid w:val="007C78BB"/>
    <w:pPr>
      <w:tabs>
        <w:tab w:val="left" w:pos="480"/>
        <w:tab w:val="left" w:pos="960"/>
        <w:tab w:val="left" w:pos="1440"/>
        <w:tab w:val="left" w:pos="1920"/>
        <w:tab w:val="left" w:pos="2400"/>
        <w:tab w:val="left" w:pos="2880"/>
        <w:tab w:val="left" w:pos="3360"/>
        <w:tab w:val="left" w:pos="3840"/>
        <w:tab w:val="left" w:pos="4320"/>
      </w:tabs>
      <w:spacing w:before="360" w:after="120" w:line="360" w:lineRule="exact"/>
    </w:pPr>
    <w:rPr>
      <w:rFonts w:ascii="Trebuchet MS" w:hAnsi="Trebuchet MS" w:cs="Courier New"/>
      <w:b/>
      <w:color w:val="333333"/>
    </w:rPr>
  </w:style>
  <w:style w:type="paragraph" w:styleId="NormalWeb">
    <w:name w:val="Normal (Web)"/>
    <w:basedOn w:val="Normal"/>
    <w:uiPriority w:val="99"/>
    <w:unhideWhenUsed/>
    <w:rsid w:val="003867FF"/>
    <w:pPr>
      <w:spacing w:before="100" w:beforeAutospacing="true" w:after="100" w:afterAutospacing="true"/>
    </w:pPr>
    <w:rPr>
      <w:rFonts w:cs="Arial"/>
      <w:color w:val="000000"/>
      <w:szCs w:val="20"/>
    </w:rPr>
  </w:style>
  <w:style w:type="character" w:styleId="Strong">
    <w:name w:val="Strong"/>
    <w:uiPriority w:val="22"/>
    <w:qFormat/>
    <w:rsid w:val="007C78BB"/>
    <w:rPr>
      <w:b/>
      <w:bCs/>
    </w:rPr>
  </w:style>
  <w:style w:type="paragraph" w:styleId="ListParagraph">
    <w:name w:val="List Paragraph"/>
    <w:basedOn w:val="Normal"/>
    <w:uiPriority w:val="34"/>
    <w:qFormat/>
    <w:rsid w:val="007C78BB"/>
    <w:pPr>
      <w:ind w:left="720"/>
      <w:contextualSpacing/>
    </w:pPr>
    <w:rPr>
      <w:sz w:val="24"/>
    </w:rPr>
  </w:style>
  <w:style w:type="character" w:styleId="Emphasis">
    <w:name w:val="Emphasis"/>
    <w:qFormat/>
    <w:rsid w:val="00851A31"/>
    <w:rPr>
      <w:rFonts w:ascii="Arial" w:hAnsi="Arial"/>
      <w:i/>
      <w:iCs/>
      <w:sz w:val="20"/>
    </w:rPr>
  </w:style>
  <w:style w:type="paragraph" w:styleId="BalloonText">
    <w:name w:val="Balloon Text"/>
    <w:basedOn w:val="Normal"/>
    <w:link w:val="BalloonTextChar"/>
    <w:unhideWhenUsed/>
    <w:rsid w:val="007C78BB"/>
    <w:rPr>
      <w:rFonts w:ascii="Tahoma" w:hAnsi="Tahoma" w:cs="Tahoma"/>
      <w:sz w:val="16"/>
      <w:szCs w:val="16"/>
    </w:rPr>
  </w:style>
  <w:style w:type="character" w:styleId="BalloonTextChar" w:customStyle="true">
    <w:name w:val="Balloon Text Char"/>
    <w:link w:val="BalloonText"/>
    <w:rsid w:val="007C78BB"/>
    <w:rPr>
      <w:rFonts w:ascii="Tahoma" w:hAnsi="Tahoma" w:eastAsia="Times New Roman" w:cs="Tahoma"/>
      <w:sz w:val="16"/>
      <w:szCs w:val="16"/>
    </w:rPr>
  </w:style>
  <w:style w:type="paragraph" w:styleId="Header">
    <w:name w:val="header"/>
    <w:basedOn w:val="Normal"/>
    <w:link w:val="HeaderChar"/>
    <w:unhideWhenUsed/>
    <w:rsid w:val="00955369"/>
    <w:pPr>
      <w:tabs>
        <w:tab w:val="center" w:pos="4680"/>
        <w:tab w:val="right" w:pos="9360"/>
      </w:tabs>
      <w:jc w:val="center"/>
    </w:pPr>
    <w:rPr>
      <w:b/>
      <w:color w:val="00AEEF"/>
      <w:sz w:val="44"/>
    </w:rPr>
  </w:style>
  <w:style w:type="character" w:styleId="HeaderChar" w:customStyle="true">
    <w:name w:val="Header Char"/>
    <w:link w:val="Header"/>
    <w:rsid w:val="00955369"/>
    <w:rPr>
      <w:rFonts w:ascii="Times New Roman" w:hAnsi="Times New Roman" w:eastAsia="Times New Roman" w:cs="Times New Roman"/>
      <w:b/>
      <w:color w:val="00AEEF"/>
      <w:sz w:val="44"/>
      <w:szCs w:val="24"/>
    </w:rPr>
  </w:style>
  <w:style w:type="paragraph" w:styleId="PlainText">
    <w:name w:val="Plain Text"/>
    <w:basedOn w:val="Normal"/>
    <w:link w:val="PlainTextChar"/>
    <w:uiPriority w:val="99"/>
    <w:rsid w:val="0044091F"/>
    <w:rPr>
      <w:rFonts w:ascii="Courier New" w:hAnsi="Courier New" w:cs="Courier New"/>
      <w:szCs w:val="20"/>
    </w:rPr>
  </w:style>
  <w:style w:type="character" w:styleId="PlainTextChar" w:customStyle="true">
    <w:name w:val="Plain Text Char"/>
    <w:link w:val="PlainText"/>
    <w:uiPriority w:val="99"/>
    <w:rsid w:val="0044091F"/>
    <w:rPr>
      <w:rFonts w:ascii="Courier New" w:hAnsi="Courier New" w:eastAsia="Times New Roman" w:cs="Courier New"/>
      <w:sz w:val="20"/>
      <w:szCs w:val="20"/>
    </w:rPr>
  </w:style>
  <w:style w:type="character" w:styleId="PageNumber">
    <w:name w:val="page number"/>
    <w:basedOn w:val="DefaultParagraphFont"/>
    <w:rsid w:val="0044091F"/>
  </w:style>
  <w:style w:type="character" w:styleId="CommentReference">
    <w:name w:val="annotation reference"/>
    <w:rsid w:val="0044091F"/>
    <w:rPr>
      <w:sz w:val="16"/>
      <w:szCs w:val="16"/>
    </w:rPr>
  </w:style>
  <w:style w:type="paragraph" w:styleId="CommentText">
    <w:name w:val="annotation text"/>
    <w:basedOn w:val="Normal"/>
    <w:link w:val="CommentTextChar"/>
    <w:rsid w:val="0044091F"/>
    <w:rPr>
      <w:szCs w:val="20"/>
    </w:rPr>
  </w:style>
  <w:style w:type="character" w:styleId="CommentTextChar" w:customStyle="true">
    <w:name w:val="Comment Text Char"/>
    <w:link w:val="CommentText"/>
    <w:rsid w:val="0044091F"/>
    <w:rPr>
      <w:rFonts w:ascii="Arial" w:hAnsi="Arial" w:eastAsia="Times New Roman" w:cs="Times New Roman"/>
      <w:sz w:val="20"/>
      <w:szCs w:val="20"/>
    </w:rPr>
  </w:style>
  <w:style w:type="paragraph" w:styleId="TOC2">
    <w:name w:val="toc 2"/>
    <w:basedOn w:val="TOC1"/>
    <w:next w:val="Normal"/>
    <w:autoRedefine/>
    <w:uiPriority w:val="39"/>
    <w:rsid w:val="0044091F"/>
    <w:pPr>
      <w:ind w:left="1080"/>
    </w:pPr>
  </w:style>
  <w:style w:type="paragraph" w:styleId="TOC3">
    <w:name w:val="toc 3"/>
    <w:basedOn w:val="TOC2"/>
    <w:next w:val="Normal"/>
    <w:autoRedefine/>
    <w:uiPriority w:val="39"/>
    <w:rsid w:val="0044091F"/>
    <w:pPr>
      <w:ind w:left="1440"/>
    </w:pPr>
  </w:style>
  <w:style w:type="paragraph" w:styleId="TOC4">
    <w:name w:val="toc 4"/>
    <w:basedOn w:val="TOC3"/>
    <w:next w:val="Normal"/>
    <w:autoRedefine/>
    <w:uiPriority w:val="39"/>
    <w:rsid w:val="0044091F"/>
    <w:pPr>
      <w:ind w:left="1800"/>
    </w:pPr>
  </w:style>
  <w:style w:type="paragraph" w:styleId="TOC5">
    <w:name w:val="toc 5"/>
    <w:basedOn w:val="TOC4"/>
    <w:next w:val="Normal"/>
    <w:autoRedefine/>
    <w:uiPriority w:val="39"/>
    <w:rsid w:val="0044091F"/>
    <w:pPr>
      <w:ind w:left="2160"/>
    </w:pPr>
  </w:style>
  <w:style w:type="paragraph" w:styleId="TOC6">
    <w:name w:val="toc 6"/>
    <w:basedOn w:val="TOC5"/>
    <w:next w:val="Normal"/>
    <w:autoRedefine/>
    <w:uiPriority w:val="39"/>
    <w:rsid w:val="0044091F"/>
    <w:pPr>
      <w:ind w:left="2520"/>
    </w:pPr>
  </w:style>
  <w:style w:type="paragraph" w:styleId="TOC7">
    <w:name w:val="toc 7"/>
    <w:basedOn w:val="TOC6"/>
    <w:next w:val="Normal"/>
    <w:autoRedefine/>
    <w:uiPriority w:val="39"/>
    <w:rsid w:val="0044091F"/>
    <w:pPr>
      <w:ind w:left="2880"/>
    </w:pPr>
  </w:style>
  <w:style w:type="paragraph" w:styleId="TOC8">
    <w:name w:val="toc 8"/>
    <w:basedOn w:val="TOC7"/>
    <w:next w:val="Normal"/>
    <w:autoRedefine/>
    <w:uiPriority w:val="39"/>
    <w:rsid w:val="0044091F"/>
    <w:pPr>
      <w:ind w:left="3240"/>
    </w:pPr>
  </w:style>
  <w:style w:type="paragraph" w:styleId="TOC9">
    <w:name w:val="toc 9"/>
    <w:basedOn w:val="TOC8"/>
    <w:next w:val="Normal"/>
    <w:autoRedefine/>
    <w:uiPriority w:val="39"/>
    <w:rsid w:val="0044091F"/>
    <w:pPr>
      <w:ind w:left="3600"/>
    </w:pPr>
  </w:style>
  <w:style w:type="character" w:styleId="FollowedHyperlink">
    <w:name w:val="FollowedHyperlink"/>
    <w:rsid w:val="0044091F"/>
    <w:rPr>
      <w:color w:val="800080"/>
      <w:u w:val="none"/>
    </w:rPr>
  </w:style>
  <w:style w:type="paragraph" w:styleId="headertr" w:customStyle="true">
    <w:name w:val="headertr"/>
    <w:basedOn w:val="Normal"/>
    <w:rsid w:val="0044091F"/>
    <w:pPr>
      <w:shd w:val="clear" w:color="auto" w:fill="99CCFF"/>
      <w:spacing w:before="100" w:beforeAutospacing="true" w:after="100" w:afterAutospacing="true"/>
    </w:pPr>
    <w:rPr>
      <w:sz w:val="24"/>
      <w:lang w:val="en-GB" w:eastAsia="en-GB"/>
    </w:rPr>
  </w:style>
  <w:style w:type="paragraph" w:styleId="headcell" w:customStyle="true">
    <w:name w:val="headcell"/>
    <w:basedOn w:val="Normal"/>
    <w:rsid w:val="0044091F"/>
    <w:pPr>
      <w:shd w:val="clear" w:color="auto" w:fill="C9D8ED"/>
      <w:spacing w:before="100" w:beforeAutospacing="true" w:after="100" w:afterAutospacing="true"/>
    </w:pPr>
    <w:rPr>
      <w:b/>
      <w:bCs/>
      <w:sz w:val="24"/>
      <w:lang w:val="en-GB" w:eastAsia="en-GB"/>
    </w:rPr>
  </w:style>
  <w:style w:type="paragraph" w:styleId="firstheadcell" w:customStyle="true">
    <w:name w:val="firstheadcell"/>
    <w:basedOn w:val="Normal"/>
    <w:rsid w:val="0044091F"/>
    <w:pPr>
      <w:shd w:val="clear" w:color="auto" w:fill="C9D8ED"/>
      <w:spacing w:before="100" w:beforeAutospacing="true" w:after="100" w:afterAutospacing="true"/>
    </w:pPr>
    <w:rPr>
      <w:b/>
      <w:bCs/>
      <w:sz w:val="24"/>
      <w:lang w:val="en-GB" w:eastAsia="en-GB"/>
    </w:rPr>
  </w:style>
  <w:style w:type="paragraph" w:styleId="bodytext0" w:customStyle="true">
    <w:name w:val="bodytext"/>
    <w:basedOn w:val="Normal"/>
    <w:rsid w:val="0044091F"/>
    <w:pPr>
      <w:spacing w:before="100" w:beforeAutospacing="true" w:after="100" w:afterAutospacing="true"/>
    </w:pPr>
    <w:rPr>
      <w:rFonts w:cs="Arial"/>
      <w:szCs w:val="20"/>
      <w:lang w:val="en-GB" w:eastAsia="en-GB"/>
    </w:rPr>
  </w:style>
  <w:style w:type="character" w:styleId="bodytext1" w:customStyle="true">
    <w:name w:val="bodytext1"/>
    <w:rsid w:val="0044091F"/>
    <w:rPr>
      <w:rFonts w:hint="default" w:ascii="Arial" w:hAnsi="Arial" w:cs="Arial"/>
      <w:sz w:val="20"/>
      <w:szCs w:val="20"/>
    </w:rPr>
  </w:style>
  <w:style w:type="paragraph" w:styleId="TOCHeading">
    <w:name w:val="TOC Heading"/>
    <w:basedOn w:val="Heading1"/>
    <w:next w:val="Normal"/>
    <w:uiPriority w:val="39"/>
    <w:unhideWhenUsed/>
    <w:qFormat/>
    <w:rsid w:val="005B4FED"/>
    <w:pPr>
      <w:keepLines/>
      <w:numPr>
        <w:numId w:val="0"/>
      </w:numPr>
      <w:spacing w:before="480" w:after="0" w:line="276" w:lineRule="auto"/>
      <w:outlineLvl w:val="9"/>
    </w:pPr>
    <w:rPr>
      <w:rFonts w:cs="Times New Roman"/>
      <w:kern w:val="0"/>
      <w:sz w:val="28"/>
      <w:szCs w:val="28"/>
    </w:rPr>
  </w:style>
  <w:style w:type="paragraph" w:styleId="SOWHeading1" w:customStyle="true">
    <w:name w:val="SOW Heading 1"/>
    <w:basedOn w:val="Heading1"/>
    <w:link w:val="SOWHeading1Char"/>
    <w:qFormat/>
    <w:rsid w:val="007B3152"/>
    <w:pPr>
      <w:numPr>
        <w:numId w:val="248"/>
      </w:numPr>
      <w:tabs>
        <w:tab w:val="left" w:pos="851"/>
      </w:tabs>
      <w:spacing w:after="240"/>
      <w:contextualSpacing/>
      <w:jc w:val="both"/>
    </w:pPr>
    <w:rPr>
      <w:rFonts w:ascii="Helvetica" w:hAnsi="Helvetica" w:cs="Times New Roman"/>
      <w:bCs w:val="false"/>
      <w:color w:val="17365D"/>
      <w:kern w:val="0"/>
      <w:sz w:val="28"/>
      <w:szCs w:val="28"/>
      <w:lang w:val="en-GB"/>
    </w:rPr>
  </w:style>
  <w:style w:type="paragraph" w:styleId="SOWHeading2" w:customStyle="true">
    <w:name w:val="SOW Heading 2"/>
    <w:basedOn w:val="Heading2"/>
    <w:link w:val="SOWHeading2Char"/>
    <w:qFormat/>
    <w:rsid w:val="007B3152"/>
    <w:pPr>
      <w:keepNext w:val="false"/>
      <w:numPr>
        <w:numId w:val="248"/>
      </w:numPr>
      <w:tabs>
        <w:tab w:val="clear" w:pos="720"/>
        <w:tab w:val="left" w:pos="851"/>
      </w:tabs>
      <w:spacing w:before="120" w:after="120"/>
    </w:pPr>
    <w:rPr>
      <w:rFonts w:ascii="Helvetica" w:hAnsi="Helvetica"/>
      <w:bCs/>
      <w:color w:val="17365D"/>
      <w:kern w:val="0"/>
      <w:sz w:val="22"/>
      <w:szCs w:val="22"/>
      <w:lang w:val="en-GB"/>
    </w:rPr>
  </w:style>
  <w:style w:type="character" w:styleId="SOWHeading1Char" w:customStyle="true">
    <w:name w:val="SOW Heading 1 Char"/>
    <w:link w:val="SOWHeading1"/>
    <w:rsid w:val="007B3152"/>
    <w:rPr>
      <w:rFonts w:ascii="Helvetica" w:hAnsi="Helvetica" w:eastAsia="Times New Roman" w:cs="Times New Roman"/>
      <w:b/>
      <w:color w:val="17365D"/>
      <w:sz w:val="28"/>
      <w:szCs w:val="28"/>
      <w:lang w:val="en-GB"/>
    </w:rPr>
  </w:style>
  <w:style w:type="paragraph" w:styleId="SOWHeading3" w:customStyle="true">
    <w:name w:val="SOW Heading 3"/>
    <w:basedOn w:val="Heading3"/>
    <w:qFormat/>
    <w:rsid w:val="007B3152"/>
    <w:pPr>
      <w:keepNext w:val="false"/>
      <w:numPr>
        <w:numId w:val="248"/>
      </w:numPr>
      <w:tabs>
        <w:tab w:val="clear" w:pos="1008"/>
        <w:tab w:val="clear" w:pos="1296"/>
      </w:tabs>
      <w:spacing w:before="0" w:after="0" w:line="280" w:lineRule="exact"/>
    </w:pPr>
    <w:rPr>
      <w:rFonts w:ascii="Helvetica" w:hAnsi="Helvetica"/>
      <w:bCs w:val="false"/>
      <w:kern w:val="0"/>
      <w:sz w:val="22"/>
      <w:szCs w:val="22"/>
      <w:lang w:val="en-GB"/>
    </w:rPr>
  </w:style>
  <w:style w:type="character" w:styleId="SOWHeading2Char" w:customStyle="true">
    <w:name w:val="SOW Heading 2 Char"/>
    <w:link w:val="SOWHeading2"/>
    <w:rsid w:val="007B3152"/>
    <w:rPr>
      <w:rFonts w:ascii="Helvetica" w:hAnsi="Helvetica" w:eastAsia="Times New Roman" w:cs="Arial"/>
      <w:b/>
      <w:bCs/>
      <w:iCs/>
      <w:color w:val="17365D"/>
      <w:lang w:val="en-GB"/>
    </w:rPr>
  </w:style>
  <w:style w:type="paragraph" w:styleId="Style1" w:customStyle="true">
    <w:name w:val="Style1"/>
    <w:basedOn w:val="Normal"/>
    <w:link w:val="Style1Char"/>
    <w:qFormat/>
    <w:rsid w:val="00073C82"/>
    <w:rPr>
      <w:rFonts w:ascii="Arial" w:hAnsi="Arial"/>
      <w:b/>
      <w:color w:val="00457C"/>
      <w:sz w:val="28"/>
      <w:szCs w:val="28"/>
    </w:rPr>
  </w:style>
  <w:style w:type="paragraph" w:styleId="BulletedItems" w:customStyle="true">
    <w:name w:val="Bulleted Items"/>
    <w:basedOn w:val="ListParagraph"/>
    <w:autoRedefine/>
    <w:qFormat/>
    <w:rsid w:val="00566006"/>
    <w:pPr>
      <w:numPr>
        <w:numId w:val="273"/>
      </w:numPr>
      <w:contextualSpacing w:val="false"/>
    </w:pPr>
    <w:rPr>
      <w:rFonts w:cs="Arial"/>
      <w:color w:val="000000"/>
      <w:sz w:val="20"/>
      <w:szCs w:val="20"/>
    </w:rPr>
  </w:style>
  <w:style w:type="character" w:styleId="Style1Char" w:customStyle="true">
    <w:name w:val="Style1 Char"/>
    <w:link w:val="Style1"/>
    <w:rsid w:val="00073C82"/>
    <w:rPr>
      <w:rFonts w:ascii="Arial" w:hAnsi="Arial" w:eastAsia="Times New Roman" w:cs="Times New Roman"/>
      <w:b/>
      <w:color w:val="00457C"/>
      <w:sz w:val="28"/>
      <w:szCs w:val="28"/>
    </w:rPr>
  </w:style>
  <w:style w:type="paragraph" w:styleId="CommentSubject">
    <w:name w:val="annotation subject"/>
    <w:basedOn w:val="CommentText"/>
    <w:next w:val="CommentText"/>
    <w:link w:val="CommentSubjectChar"/>
    <w:uiPriority w:val="99"/>
    <w:semiHidden/>
    <w:unhideWhenUsed/>
    <w:rsid w:val="006C5F88"/>
    <w:rPr>
      <w:b/>
      <w:bCs/>
    </w:rPr>
  </w:style>
  <w:style w:type="character" w:styleId="CommentSubjectChar" w:customStyle="true">
    <w:name w:val="Comment Subject Char"/>
    <w:link w:val="CommentSubject"/>
    <w:uiPriority w:val="99"/>
    <w:semiHidden/>
    <w:rsid w:val="006C5F88"/>
    <w:rPr>
      <w:rFonts w:ascii="Times New Roman" w:hAnsi="Times New Roman"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79592">
      <w:bodyDiv w:val="1"/>
      <w:marLeft w:val="0"/>
      <w:marRight w:val="0"/>
      <w:marTop w:val="0"/>
      <w:marBottom w:val="0"/>
      <w:divBdr>
        <w:top w:val="none" w:sz="0" w:space="0" w:color="auto"/>
        <w:left w:val="none" w:sz="0" w:space="0" w:color="auto"/>
        <w:bottom w:val="none" w:sz="0" w:space="0" w:color="auto"/>
        <w:right w:val="none" w:sz="0" w:space="0" w:color="auto"/>
      </w:divBdr>
      <w:divsChild>
        <w:div w:id="154684456">
          <w:marLeft w:val="0"/>
          <w:marRight w:val="0"/>
          <w:marTop w:val="0"/>
          <w:marBottom w:val="0"/>
          <w:divBdr>
            <w:top w:val="none" w:sz="0" w:space="0" w:color="auto"/>
            <w:left w:val="none" w:sz="0" w:space="0" w:color="auto"/>
            <w:bottom w:val="none" w:sz="0" w:space="0" w:color="auto"/>
            <w:right w:val="none" w:sz="0" w:space="0" w:color="auto"/>
          </w:divBdr>
          <w:divsChild>
            <w:div w:id="2034964355">
              <w:marLeft w:val="0"/>
              <w:marRight w:val="0"/>
              <w:marTop w:val="0"/>
              <w:marBottom w:val="0"/>
              <w:divBdr>
                <w:top w:val="none" w:sz="0" w:space="0" w:color="auto"/>
                <w:left w:val="none" w:sz="0" w:space="0" w:color="auto"/>
                <w:bottom w:val="none" w:sz="0" w:space="0" w:color="auto"/>
                <w:right w:val="none" w:sz="0" w:space="0" w:color="auto"/>
              </w:divBdr>
              <w:divsChild>
                <w:div w:id="869146796">
                  <w:marLeft w:val="0"/>
                  <w:marRight w:val="0"/>
                  <w:marTop w:val="0"/>
                  <w:marBottom w:val="0"/>
                  <w:divBdr>
                    <w:top w:val="none" w:sz="0" w:space="0" w:color="auto"/>
                    <w:left w:val="none" w:sz="0" w:space="0" w:color="auto"/>
                    <w:bottom w:val="none" w:sz="0" w:space="0" w:color="auto"/>
                    <w:right w:val="none" w:sz="0" w:space="0" w:color="auto"/>
                  </w:divBdr>
                  <w:divsChild>
                    <w:div w:id="1843814668">
                      <w:marLeft w:val="0"/>
                      <w:marRight w:val="0"/>
                      <w:marTop w:val="0"/>
                      <w:marBottom w:val="0"/>
                      <w:divBdr>
                        <w:top w:val="none" w:sz="0" w:space="0" w:color="auto"/>
                        <w:left w:val="none" w:sz="0" w:space="0" w:color="auto"/>
                        <w:bottom w:val="none" w:sz="0" w:space="0" w:color="auto"/>
                        <w:right w:val="none" w:sz="0" w:space="0" w:color="auto"/>
                      </w:divBdr>
                      <w:divsChild>
                        <w:div w:id="57945798">
                          <w:marLeft w:val="0"/>
                          <w:marRight w:val="0"/>
                          <w:marTop w:val="0"/>
                          <w:marBottom w:val="0"/>
                          <w:divBdr>
                            <w:top w:val="none" w:sz="0" w:space="0" w:color="auto"/>
                            <w:left w:val="none" w:sz="0" w:space="0" w:color="auto"/>
                            <w:bottom w:val="none" w:sz="0" w:space="0" w:color="auto"/>
                            <w:right w:val="none" w:sz="0" w:space="0" w:color="auto"/>
                          </w:divBdr>
                          <w:divsChild>
                            <w:div w:id="660885089">
                              <w:marLeft w:val="0"/>
                              <w:marRight w:val="0"/>
                              <w:marTop w:val="0"/>
                              <w:marBottom w:val="0"/>
                              <w:divBdr>
                                <w:top w:val="none" w:sz="0" w:space="0" w:color="auto"/>
                                <w:left w:val="none" w:sz="0" w:space="0" w:color="auto"/>
                                <w:bottom w:val="none" w:sz="0" w:space="0" w:color="auto"/>
                                <w:right w:val="none" w:sz="0" w:space="0" w:color="auto"/>
                              </w:divBdr>
                              <w:divsChild>
                                <w:div w:id="1684240103">
                                  <w:marLeft w:val="0"/>
                                  <w:marRight w:val="0"/>
                                  <w:marTop w:val="0"/>
                                  <w:marBottom w:val="0"/>
                                  <w:divBdr>
                                    <w:top w:val="none" w:sz="0" w:space="0" w:color="auto"/>
                                    <w:left w:val="none" w:sz="0" w:space="0" w:color="auto"/>
                                    <w:bottom w:val="none" w:sz="0" w:space="0" w:color="auto"/>
                                    <w:right w:val="none" w:sz="0" w:space="0" w:color="auto"/>
                                  </w:divBdr>
                                  <w:divsChild>
                                    <w:div w:id="1463233121">
                                      <w:marLeft w:val="0"/>
                                      <w:marRight w:val="0"/>
                                      <w:marTop w:val="0"/>
                                      <w:marBottom w:val="0"/>
                                      <w:divBdr>
                                        <w:top w:val="none" w:sz="0" w:space="0" w:color="auto"/>
                                        <w:left w:val="none" w:sz="0" w:space="0" w:color="auto"/>
                                        <w:bottom w:val="none" w:sz="0" w:space="0" w:color="auto"/>
                                        <w:right w:val="none" w:sz="0" w:space="0" w:color="auto"/>
                                      </w:divBdr>
                                      <w:divsChild>
                                        <w:div w:id="1540777233">
                                          <w:marLeft w:val="0"/>
                                          <w:marRight w:val="0"/>
                                          <w:marTop w:val="0"/>
                                          <w:marBottom w:val="0"/>
                                          <w:divBdr>
                                            <w:top w:val="none" w:sz="0" w:space="0" w:color="auto"/>
                                            <w:left w:val="none" w:sz="0" w:space="0" w:color="auto"/>
                                            <w:bottom w:val="none" w:sz="0" w:space="0" w:color="auto"/>
                                            <w:right w:val="none" w:sz="0" w:space="0" w:color="auto"/>
                                          </w:divBdr>
                                          <w:divsChild>
                                            <w:div w:id="630021686">
                                              <w:marLeft w:val="0"/>
                                              <w:marRight w:val="0"/>
                                              <w:marTop w:val="0"/>
                                              <w:marBottom w:val="0"/>
                                              <w:divBdr>
                                                <w:top w:val="none" w:sz="0" w:space="0" w:color="auto"/>
                                                <w:left w:val="none" w:sz="0" w:space="0" w:color="auto"/>
                                                <w:bottom w:val="none" w:sz="0" w:space="0" w:color="auto"/>
                                                <w:right w:val="none" w:sz="0" w:space="0" w:color="auto"/>
                                              </w:divBdr>
                                              <w:divsChild>
                                                <w:div w:id="1443648218">
                                                  <w:marLeft w:val="0"/>
                                                  <w:marRight w:val="0"/>
                                                  <w:marTop w:val="0"/>
                                                  <w:marBottom w:val="0"/>
                                                  <w:divBdr>
                                                    <w:top w:val="none" w:sz="0" w:space="0" w:color="auto"/>
                                                    <w:left w:val="none" w:sz="0" w:space="0" w:color="auto"/>
                                                    <w:bottom w:val="none" w:sz="0" w:space="0" w:color="auto"/>
                                                    <w:right w:val="none" w:sz="0" w:space="0" w:color="auto"/>
                                                  </w:divBdr>
                                                  <w:divsChild>
                                                    <w:div w:id="2513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
    <Relationship TargetMode="External" Target="http://www.pega.com" Type="http://schemas.openxmlformats.org/officeDocument/2006/relationships/hyperlink" Id="rId8"/>
    <Relationship Target="theme/theme1.xml" Type="http://schemas.openxmlformats.org/officeDocument/2006/relationships/theme" Id="rId13"/>
    <Relationship Target="styles.xml" Type="http://schemas.openxmlformats.org/officeDocument/2006/relationships/styles" Id="rId3"/>
    <Relationship Target="endnotes.xml" Type="http://schemas.openxmlformats.org/officeDocument/2006/relationships/endnotes" Id="rId7"/>
    <Relationship Target="fontTable.xml" Type="http://schemas.openxmlformats.org/officeDocument/2006/relationships/fontTable" Id="rId12"/>
    <Relationship Target="numbering.xml" Type="http://schemas.openxmlformats.org/officeDocument/2006/relationships/numbering" Id="rId2"/>
    <Relationship Target="../customXml/item1.xml" Type="http://schemas.openxmlformats.org/officeDocument/2006/relationships/customXml" Id="rId1"/>
    <Relationship Target="footnotes.xml" Type="http://schemas.openxmlformats.org/officeDocument/2006/relationships/footnotes" Id="rId6"/>
    <Relationship Target="footer2.xml" Type="http://schemas.openxmlformats.org/officeDocument/2006/relationships/footer" Id="rId11"/>
    <Relationship Target="webSettings.xml" Type="http://schemas.openxmlformats.org/officeDocument/2006/relationships/webSettings" Id="rId5"/>
    <Relationship Target="footer1.xml" Type="http://schemas.openxmlformats.org/officeDocument/2006/relationships/footer" Id="rId10"/>
    <Relationship Target="settings.xml" Type="http://schemas.openxmlformats.org/officeDocument/2006/relationships/settings" Id="rId4"/>
    <Relationship Target="header1.xml" Type="http://schemas.openxmlformats.org/officeDocument/2006/relationships/header" Id="rId9"/>
    <Relationship Target="../chunk.html" Type="http://schemas.openxmlformats.org/officeDocument/2006/relationships/aFChunk" Id="rId14"/>
    <Relationship Target="../chunk2.html" Type="http://schemas.openxmlformats.org/officeDocument/2006/relationships/aFChunk" Id="rId15"/>
    <Relationship Target="../chunk3.html" Type="http://schemas.openxmlformats.org/officeDocument/2006/relationships/aFChunk" Id="rId16"/>
    <Relationship Target="../chunk4.html" Type="http://schemas.openxmlformats.org/officeDocument/2006/relationships/aFChunk" Id="rId17"/>
    <Relationship Target="../chunk5.html" Type="http://schemas.openxmlformats.org/officeDocument/2006/relationships/aFChunk" Id="rId18"/>
    <Relationship Target="../chunk6.html" Type="http://schemas.openxmlformats.org/officeDocument/2006/relationships/aFChunk" Id="rId19"/>
    <Relationship Target="../chunk7.html" Type="http://schemas.openxmlformats.org/officeDocument/2006/relationships/aFChunk" Id="rId20"/>
    <Relationship Target="../chunk8.html" Type="http://schemas.openxmlformats.org/officeDocument/2006/relationships/aFChunk" Id="rId21"/>
    <Relationship Target="../chunk9.html" Type="http://schemas.openxmlformats.org/officeDocument/2006/relationships/aFChunk" Id="rId22"/>
    <Relationship Target="../chunk10.html" Type="http://schemas.openxmlformats.org/officeDocument/2006/relationships/aFChunk" Id="rId23"/>
    <Relationship Target="../chunk11.html" Type="http://schemas.openxmlformats.org/officeDocument/2006/relationships/aFChunk" Id="rId24"/>
    <Relationship Target="../chunk12.html" Type="http://schemas.openxmlformats.org/officeDocument/2006/relationships/aFChunk" Id="rId25"/>
    <Relationship Target="media/document_image_rId26.png" Type="http://schemas.openxmlformats.org/officeDocument/2006/relationships/image" Id="rId26"/>
    <Relationship Target="../chunk13.html" Type="http://schemas.openxmlformats.org/officeDocument/2006/relationships/aFChunk" Id="rId27"/>
    <Relationship Target="media/document_image_rId28.png" Type="http://schemas.openxmlformats.org/officeDocument/2006/relationships/image" Id="rId28"/>
    <Relationship Target="../chunk14.html" Type="http://schemas.openxmlformats.org/officeDocument/2006/relationships/aFChunk" Id="rId29"/>
    <Relationship Target="../chunk15.html" Type="http://schemas.openxmlformats.org/officeDocument/2006/relationships/aFChunk" Id="rId30"/>
    <Relationship Target="../chunk16.html" Type="http://schemas.openxmlformats.org/officeDocument/2006/relationships/aFChunk" Id="rId31"/>
    <Relationship Target="../chunk17.html" Type="http://schemas.openxmlformats.org/officeDocument/2006/relationships/aFChunk" Id="rId32"/>
    <Relationship Target="../chunk18.html" Type="http://schemas.openxmlformats.org/officeDocument/2006/relationships/aFChunk" Id="rId33"/>
    <Relationship Target="../chunk19.html" Type="http://schemas.openxmlformats.org/officeDocument/2006/relationships/aFChunk" Id="rId34"/>
    <Relationship Target="../chunk20.html" Type="http://schemas.openxmlformats.org/officeDocument/2006/relationships/aFChunk" Id="rId35"/>
    <Relationship Target="../chunk21.html" Type="http://schemas.openxmlformats.org/officeDocument/2006/relationships/aFChunk" Id="rId36"/>
    <Relationship Target="../chunk22.html" Type="http://schemas.openxmlformats.org/officeDocument/2006/relationships/aFChunk" Id="rId37"/>
    <Relationship Target="../chunk23.html" Type="http://schemas.openxmlformats.org/officeDocument/2006/relationships/aFChunk" Id="rId38"/>
    <Relationship Target="../chunk24.html" Type="http://schemas.openxmlformats.org/officeDocument/2006/relationships/aFChunk" Id="rId39"/>
    <Relationship Target="../chunk25.html" Type="http://schemas.openxmlformats.org/officeDocument/2006/relationships/aFChunk" Id="rId40"/>
    <Relationship Target="../chunk26.html" Type="http://schemas.openxmlformats.org/officeDocument/2006/relationships/aFChunk" Id="rId41"/>
    <Relationship Target="../chunk27.html" Type="http://schemas.openxmlformats.org/officeDocument/2006/relationships/aFChunk" Id="rId42"/>
    <Relationship Target="../chunk28.html" Type="http://schemas.openxmlformats.org/officeDocument/2006/relationships/aFChunk" Id="rId43"/>
    <Relationship Target="../chunk29.html" Type="http://schemas.openxmlformats.org/officeDocument/2006/relationships/aFChunk" Id="rId44"/>
    <Relationship Target="../chunk30.html" Type="http://schemas.openxmlformats.org/officeDocument/2006/relationships/aFChunk" Id="rId45"/>
    <Relationship Target="../chunk31.html" Type="http://schemas.openxmlformats.org/officeDocument/2006/relationships/aFChunk" Id="rId46"/>
    <Relationship Target="../chunk32.html" Type="http://schemas.openxmlformats.org/officeDocument/2006/relationships/aFChunk" Id="rId47"/>
    <Relationship Target="../chunk33.html" Type="http://schemas.openxmlformats.org/officeDocument/2006/relationships/aFChunk" Id="rId48"/>
    <Relationship Target="../chunk34.html" Type="http://schemas.openxmlformats.org/officeDocument/2006/relationships/aFChunk" Id="rId49"/>
    <Relationship Target="../chunk35.html" Type="http://schemas.openxmlformats.org/officeDocument/2006/relationships/aFChunk" Id="rId50"/>
    <Relationship Target="../chunk36.html" Type="http://schemas.openxmlformats.org/officeDocument/2006/relationships/aFChunk" Id="rId51"/>
    <Relationship Target="../chunk37.html" Type="http://schemas.openxmlformats.org/officeDocument/2006/relationships/aFChunk" Id="rId52"/>
    <Relationship Target="../chunk38.html" Type="http://schemas.openxmlformats.org/officeDocument/2006/relationships/aFChunk" Id="rId53"/>
    <Relationship Target="../chunk39.html" Type="http://schemas.openxmlformats.org/officeDocument/2006/relationships/aFChunk" Id="rId54"/>
    <Relationship Target="../chunk40.html" Type="http://schemas.openxmlformats.org/officeDocument/2006/relationships/aFChunk" Id="rId55"/>
    <Relationship Target="../chunk41.html" Type="http://schemas.openxmlformats.org/officeDocument/2006/relationships/aFChunk" Id="rId56"/>
    <Relationship Target="../chunk42.html" Type="http://schemas.openxmlformats.org/officeDocument/2006/relationships/aFChunk" Id="rId57"/>
    <Relationship Target="../chunk43.html" Type="http://schemas.openxmlformats.org/officeDocument/2006/relationships/aFChunk" Id="rId58"/>
    <Relationship Target="../chunk44.html" Type="http://schemas.openxmlformats.org/officeDocument/2006/relationships/aFChunk" Id="rId59"/>
    <Relationship Target="../chunk45.html" Type="http://schemas.openxmlformats.org/officeDocument/2006/relationships/aFChunk" Id="rId60"/>
    <Relationship Target="../chunk46.html" Type="http://schemas.openxmlformats.org/officeDocument/2006/relationships/aFChunk" Id="rId61"/>
    <Relationship Target="../chunk47.html" Type="http://schemas.openxmlformats.org/officeDocument/2006/relationships/aFChunk" Id="rId62"/>
    <Relationship Target="../chunk48.html" Type="http://schemas.openxmlformats.org/officeDocument/2006/relationships/aFChunk" Id="rId63"/>
    <Relationship Target="../chunk49.html" Type="http://schemas.openxmlformats.org/officeDocument/2006/relationships/aFChunk" Id="rId64"/>
    <Relationship Target="../chunk50.html" Type="http://schemas.openxmlformats.org/officeDocument/2006/relationships/aFChunk" Id="rId65"/>
    <Relationship Target="../chunk51.html" Type="http://schemas.openxmlformats.org/officeDocument/2006/relationships/aFChunk" Id="rId66"/>
    <Relationship Target="../chunk52.html" Type="http://schemas.openxmlformats.org/officeDocument/2006/relationships/aFChunk" Id="rId67"/>
    <Relationship Target="../chunk53.html" Type="http://schemas.openxmlformats.org/officeDocument/2006/relationships/aFChunk" Id="rId68"/>
    <Relationship Target="../chunk54.html" Type="http://schemas.openxmlformats.org/officeDocument/2006/relationships/aFChunk" Id="rId69"/>
</Relationships>

</file>

<file path=word/_rels/header1.xml.rels><?xml version="1.0" encoding="UTF-8" standalone="yes"?>
<Relationships xmlns="http://schemas.openxmlformats.org/package/2006/relationships">
    <Relationship Target="media/image1.gif" Type="http://schemas.openxmlformats.org/officeDocument/2006/relationships/image" Id="rId1"/>
</Relationships>

</file>

<file path=word/_rels/settings.xml.rels><?xml version="1.0" encoding="UTF-8" standalone="yes"?>
<Relationships xmlns="http://schemas.openxmlformats.org/package/2006/relationships">
    <Relationship TargetMode="External" Target="file:////C:\Users\reilt\AppData\Roaming\Microsoft\Templates\WordMacroManagerDot.dot" Type="http://schemas.openxmlformats.org/officeDocument/2006/relationships/attachedTemplat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XSL" StyleName="APA"/>
</file>

<file path=customXml/itemProps1.xml><?xml version="1.0" encoding="utf-8"?>
<ds:datastoreItem xmlns:ds="http://schemas.openxmlformats.org/officeDocument/2006/customXml" ds:itemID="{01F6C2C7-EA5D-A846-A3B9-94950F929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C:\Users\reilt\AppData\Roaming\Microsoft\Templates\WordMacroManagerDot.dot</Template>
  <TotalTime>19</TotalTime>
  <Pages>4</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Pegasystems</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Pega</dc:creator>
  <cp:lastModifiedBy>Sharma, Shibram</cp:lastModifiedBy>
  <cp:revision>8</cp:revision>
  <dcterms:created xsi:type="dcterms:W3CDTF">2017-11-21T21:16:00Z</dcterms:created>
  <dcterms:modified xsi:type="dcterms:W3CDTF">2019-08-08T18:31:00Z</dcterms:modified>
</cp:coreProperties>
</file>